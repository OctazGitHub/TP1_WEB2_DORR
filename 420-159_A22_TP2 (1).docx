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71AC" w14:textId="2C1DCE3A" w:rsidR="009F66D8" w:rsidRPr="009340EC" w:rsidRDefault="005A0002" w:rsidP="00502881">
      <w:pPr>
        <w:spacing w:after="0" w:line="240" w:lineRule="auto"/>
        <w:rPr>
          <w:szCs w:val="28"/>
        </w:rPr>
      </w:pPr>
      <w:r w:rsidRPr="009340EC">
        <w:rPr>
          <w:szCs w:val="28"/>
        </w:rPr>
        <w:t xml:space="preserve">Ce </w:t>
      </w:r>
      <w:r w:rsidR="00B52BD2" w:rsidRPr="009340EC">
        <w:rPr>
          <w:szCs w:val="28"/>
        </w:rPr>
        <w:t>travail pratique</w:t>
      </w:r>
      <w:r w:rsidRPr="009340EC">
        <w:rPr>
          <w:szCs w:val="28"/>
        </w:rPr>
        <w:t xml:space="preserve"> compte pour </w:t>
      </w:r>
      <w:r w:rsidR="00FA2E59" w:rsidRPr="009340EC">
        <w:rPr>
          <w:szCs w:val="28"/>
        </w:rPr>
        <w:t>2</w:t>
      </w:r>
      <w:r w:rsidR="0028576B" w:rsidRPr="009340EC">
        <w:rPr>
          <w:szCs w:val="28"/>
        </w:rPr>
        <w:t>5</w:t>
      </w:r>
      <w:r w:rsidR="009F66D8" w:rsidRPr="009340EC">
        <w:rPr>
          <w:szCs w:val="28"/>
        </w:rPr>
        <w:t xml:space="preserve"> points de la note finale du cours.</w:t>
      </w:r>
      <w:r w:rsidR="00B52BD2" w:rsidRPr="009340EC">
        <w:rPr>
          <w:szCs w:val="28"/>
        </w:rPr>
        <w:t xml:space="preserve"> </w:t>
      </w:r>
      <w:r w:rsidR="00B64F38">
        <w:rPr>
          <w:szCs w:val="28"/>
        </w:rPr>
        <w:t xml:space="preserve">Ce travail est à remettre </w:t>
      </w:r>
      <w:r w:rsidR="0042679B">
        <w:rPr>
          <w:szCs w:val="28"/>
        </w:rPr>
        <w:t>dans Moodle</w:t>
      </w:r>
      <w:r w:rsidR="00F54B3C">
        <w:rPr>
          <w:szCs w:val="28"/>
        </w:rPr>
        <w:t>.</w:t>
      </w:r>
      <w:r w:rsidR="00B64F38">
        <w:rPr>
          <w:szCs w:val="28"/>
        </w:rPr>
        <w:t xml:space="preserve"> La date de remise est indiquée dans Moodle.</w:t>
      </w:r>
      <w:r w:rsidR="00F54B3C">
        <w:rPr>
          <w:szCs w:val="28"/>
        </w:rPr>
        <w:t xml:space="preserve"> </w:t>
      </w:r>
    </w:p>
    <w:p w14:paraId="49365EAA" w14:textId="0298D814" w:rsidR="00263025" w:rsidRPr="009340EC" w:rsidRDefault="00993CE5" w:rsidP="00502881">
      <w:pPr>
        <w:spacing w:before="120" w:after="120"/>
        <w:rPr>
          <w:b/>
          <w:bCs/>
          <w:sz w:val="28"/>
          <w:szCs w:val="22"/>
        </w:rPr>
      </w:pPr>
      <w:r w:rsidRPr="009340EC">
        <w:rPr>
          <w:b/>
          <w:bCs/>
          <w:sz w:val="28"/>
          <w:szCs w:val="22"/>
        </w:rPr>
        <w:t>Section</w:t>
      </w:r>
      <w:r w:rsidR="00263025" w:rsidRPr="009340EC">
        <w:rPr>
          <w:b/>
          <w:bCs/>
          <w:sz w:val="28"/>
          <w:szCs w:val="22"/>
        </w:rPr>
        <w:t xml:space="preserve"> I : </w:t>
      </w:r>
      <w:r w:rsidR="00097F93" w:rsidRPr="009340EC">
        <w:rPr>
          <w:b/>
          <w:bCs/>
          <w:sz w:val="28"/>
          <w:szCs w:val="22"/>
        </w:rPr>
        <w:t>(</w:t>
      </w:r>
      <w:r w:rsidR="00D72BE3" w:rsidRPr="009340EC">
        <w:rPr>
          <w:b/>
          <w:bCs/>
          <w:sz w:val="28"/>
          <w:szCs w:val="22"/>
        </w:rPr>
        <w:t>5</w:t>
      </w:r>
      <w:r w:rsidR="00097F93" w:rsidRPr="009340EC">
        <w:rPr>
          <w:b/>
          <w:bCs/>
          <w:sz w:val="28"/>
          <w:szCs w:val="22"/>
        </w:rPr>
        <w:t xml:space="preserve"> points) </w:t>
      </w:r>
      <w:r w:rsidR="00263025" w:rsidRPr="009340EC">
        <w:rPr>
          <w:b/>
          <w:bCs/>
          <w:sz w:val="28"/>
          <w:szCs w:val="22"/>
        </w:rPr>
        <w:t xml:space="preserve">Création </w:t>
      </w:r>
      <w:r w:rsidR="00653A74" w:rsidRPr="009340EC">
        <w:rPr>
          <w:b/>
          <w:bCs/>
          <w:sz w:val="28"/>
          <w:szCs w:val="22"/>
        </w:rPr>
        <w:t xml:space="preserve">du projet dans </w:t>
      </w:r>
      <w:proofErr w:type="spellStart"/>
      <w:r w:rsidR="00653A74" w:rsidRPr="009340EC">
        <w:rPr>
          <w:b/>
          <w:bCs/>
          <w:sz w:val="28"/>
          <w:szCs w:val="22"/>
        </w:rPr>
        <w:t>gitHub</w:t>
      </w:r>
      <w:proofErr w:type="spellEnd"/>
      <w:r w:rsidR="00230220" w:rsidRPr="009340EC">
        <w:rPr>
          <w:b/>
          <w:bCs/>
          <w:sz w:val="28"/>
          <w:szCs w:val="22"/>
        </w:rPr>
        <w:t xml:space="preserve"> et Atlas</w:t>
      </w:r>
    </w:p>
    <w:p w14:paraId="43167FDB" w14:textId="11625ADB" w:rsidR="005D346F" w:rsidRPr="009340EC" w:rsidRDefault="00653A74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Commencez par créer un projet privé dans </w:t>
      </w:r>
      <w:proofErr w:type="spellStart"/>
      <w:r w:rsidRPr="009340EC">
        <w:rPr>
          <w:szCs w:val="28"/>
        </w:rPr>
        <w:t>gitHub</w:t>
      </w:r>
      <w:proofErr w:type="spellEnd"/>
      <w:r w:rsidRPr="009340EC">
        <w:rPr>
          <w:szCs w:val="28"/>
        </w:rPr>
        <w:t xml:space="preserve"> que vous </w:t>
      </w:r>
      <w:r w:rsidR="00922A7A" w:rsidRPr="009340EC">
        <w:rPr>
          <w:szCs w:val="28"/>
        </w:rPr>
        <w:t>devez nommer en suivant ces règles : « </w:t>
      </w:r>
      <w:r w:rsidR="0048377B" w:rsidRPr="009340EC">
        <w:rPr>
          <w:szCs w:val="28"/>
        </w:rPr>
        <w:t>WEB2</w:t>
      </w:r>
      <w:r w:rsidR="00D40CCD" w:rsidRPr="009340EC">
        <w:rPr>
          <w:szCs w:val="28"/>
        </w:rPr>
        <w:t>_</w:t>
      </w:r>
      <w:r w:rsidR="00922A7A" w:rsidRPr="009340EC">
        <w:rPr>
          <w:szCs w:val="28"/>
        </w:rPr>
        <w:t>FAM_TP</w:t>
      </w:r>
      <w:r w:rsidR="00436E05">
        <w:rPr>
          <w:szCs w:val="28"/>
        </w:rPr>
        <w:t>2</w:t>
      </w:r>
      <w:r w:rsidR="00922A7A" w:rsidRPr="009340EC">
        <w:rPr>
          <w:szCs w:val="28"/>
        </w:rPr>
        <w:t xml:space="preserve"> » où FAM sont les 3 premières lettres de votre nom de famille. Par exemple, pour moi mon projet se nomme </w:t>
      </w:r>
      <w:r w:rsidR="006B24E6" w:rsidRPr="009340EC">
        <w:rPr>
          <w:szCs w:val="28"/>
        </w:rPr>
        <w:t>WEB2</w:t>
      </w:r>
      <w:r w:rsidR="00D40CCD" w:rsidRPr="009340EC">
        <w:rPr>
          <w:szCs w:val="28"/>
        </w:rPr>
        <w:t>_</w:t>
      </w:r>
      <w:r w:rsidR="00922A7A" w:rsidRPr="009340EC">
        <w:rPr>
          <w:szCs w:val="28"/>
        </w:rPr>
        <w:t>PIL_TP</w:t>
      </w:r>
      <w:r w:rsidR="00436E05">
        <w:rPr>
          <w:szCs w:val="28"/>
        </w:rPr>
        <w:t>2</w:t>
      </w:r>
      <w:r w:rsidR="00922A7A" w:rsidRPr="009340EC">
        <w:rPr>
          <w:szCs w:val="28"/>
        </w:rPr>
        <w:t>.</w:t>
      </w:r>
    </w:p>
    <w:p w14:paraId="48C08DBF" w14:textId="35806781" w:rsidR="004063EE" w:rsidRDefault="004063EE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Ajoutez un fichier README.md pour décrire le projet. </w:t>
      </w:r>
      <w:r w:rsidR="00291401" w:rsidRPr="009340EC">
        <w:rPr>
          <w:szCs w:val="28"/>
        </w:rPr>
        <w:t>Inscrivez un titre et votre nom ensuite v</w:t>
      </w:r>
      <w:r w:rsidRPr="009340EC">
        <w:rPr>
          <w:szCs w:val="28"/>
        </w:rPr>
        <w:t>ous pouvez copier</w:t>
      </w:r>
      <w:r w:rsidR="004A1BA7" w:rsidRPr="009340EC">
        <w:rPr>
          <w:szCs w:val="28"/>
        </w:rPr>
        <w:t xml:space="preserve">-coller </w:t>
      </w:r>
      <w:r w:rsidR="00D40CCD" w:rsidRPr="009340EC">
        <w:rPr>
          <w:szCs w:val="28"/>
        </w:rPr>
        <w:t>l’énoncé du travail</w:t>
      </w:r>
      <w:r w:rsidR="004A1BA7" w:rsidRPr="009340EC">
        <w:rPr>
          <w:szCs w:val="28"/>
        </w:rPr>
        <w:t xml:space="preserve"> comme description. </w:t>
      </w:r>
      <w:r w:rsidR="00503CCC" w:rsidRPr="009340EC">
        <w:rPr>
          <w:szCs w:val="28"/>
        </w:rPr>
        <w:t xml:space="preserve">Vous devez ajouter un fichier </w:t>
      </w:r>
      <w:r w:rsidR="00381B55" w:rsidRPr="009340EC">
        <w:rPr>
          <w:szCs w:val="28"/>
        </w:rPr>
        <w:t>dans votre git</w:t>
      </w:r>
      <w:r w:rsidR="00940771" w:rsidRPr="009340EC">
        <w:rPr>
          <w:szCs w:val="28"/>
        </w:rPr>
        <w:t xml:space="preserve"> </w:t>
      </w:r>
      <w:r w:rsidR="00503CCC" w:rsidRPr="009340EC">
        <w:rPr>
          <w:szCs w:val="28"/>
        </w:rPr>
        <w:t>pour ignorer</w:t>
      </w:r>
      <w:r w:rsidR="00B714D9" w:rsidRPr="009340EC">
        <w:rPr>
          <w:szCs w:val="28"/>
        </w:rPr>
        <w:t xml:space="preserve"> les fichiers se trouvant </w:t>
      </w:r>
      <w:r w:rsidR="00EF5F4A" w:rsidRPr="009340EC">
        <w:rPr>
          <w:szCs w:val="28"/>
        </w:rPr>
        <w:t>dans les dossiers : « </w:t>
      </w:r>
      <w:proofErr w:type="spellStart"/>
      <w:r w:rsidR="00EF5F4A" w:rsidRPr="009340EC">
        <w:rPr>
          <w:szCs w:val="28"/>
        </w:rPr>
        <w:t>node_modules</w:t>
      </w:r>
      <w:proofErr w:type="spellEnd"/>
      <w:r w:rsidR="00EF5F4A" w:rsidRPr="009340EC">
        <w:rPr>
          <w:szCs w:val="28"/>
        </w:rPr>
        <w:t> ».</w:t>
      </w:r>
      <w:r w:rsidR="00393C6F" w:rsidRPr="009340EC">
        <w:rPr>
          <w:szCs w:val="28"/>
        </w:rPr>
        <w:t xml:space="preserve"> Ajoutez tous les fichiers </w:t>
      </w:r>
      <w:r w:rsidR="00F25867" w:rsidRPr="009340EC">
        <w:rPr>
          <w:szCs w:val="28"/>
        </w:rPr>
        <w:t xml:space="preserve">nécessaires au bon fonctionnement de votre projet dans </w:t>
      </w:r>
      <w:r w:rsidR="00C60CC8" w:rsidRPr="009340EC">
        <w:rPr>
          <w:szCs w:val="28"/>
        </w:rPr>
        <w:t>git et ensuite publi</w:t>
      </w:r>
      <w:r w:rsidR="00E93673" w:rsidRPr="009340EC">
        <w:rPr>
          <w:szCs w:val="28"/>
        </w:rPr>
        <w:t xml:space="preserve">ez le tout dans votre projet </w:t>
      </w:r>
      <w:proofErr w:type="spellStart"/>
      <w:r w:rsidR="00F25867" w:rsidRPr="009340EC">
        <w:rPr>
          <w:szCs w:val="28"/>
        </w:rPr>
        <w:t>gitHub</w:t>
      </w:r>
      <w:proofErr w:type="spellEnd"/>
      <w:r w:rsidR="00F25867" w:rsidRPr="009340EC">
        <w:rPr>
          <w:szCs w:val="28"/>
        </w:rPr>
        <w:t xml:space="preserve"> (en faisant un push, vous </w:t>
      </w:r>
      <w:r w:rsidR="00C60CC8" w:rsidRPr="009340EC">
        <w:rPr>
          <w:szCs w:val="28"/>
        </w:rPr>
        <w:t xml:space="preserve">devriez tester que votre projet est bien </w:t>
      </w:r>
      <w:r w:rsidR="00E93673" w:rsidRPr="009340EC">
        <w:rPr>
          <w:szCs w:val="28"/>
        </w:rPr>
        <w:t xml:space="preserve">publié en </w:t>
      </w:r>
      <w:r w:rsidR="004E3A71" w:rsidRPr="009340EC">
        <w:rPr>
          <w:szCs w:val="28"/>
        </w:rPr>
        <w:t>faisant un git clone dans un autre dossier sur votre ordinateur).</w:t>
      </w:r>
      <w:r w:rsidR="003020C0">
        <w:rPr>
          <w:szCs w:val="28"/>
        </w:rPr>
        <w:t xml:space="preserve"> </w:t>
      </w:r>
      <w:r w:rsidR="003020C0" w:rsidRPr="00695E19">
        <w:rPr>
          <w:szCs w:val="28"/>
        </w:rPr>
        <w:t>Une fois votre travail terminé vous devrez le publier sur un serveur Web gratuit, je vous donnerai les détails un peu plus tard dans le cours.</w:t>
      </w:r>
    </w:p>
    <w:p w14:paraId="257040E6" w14:textId="2670342D" w:rsidR="00436E05" w:rsidRPr="009340EC" w:rsidRDefault="00436E05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 xml:space="preserve">Assurez-vous de mettre les commentaires appropriés (qui décrivent </w:t>
      </w:r>
      <w:r w:rsidR="007B2965">
        <w:rPr>
          <w:szCs w:val="28"/>
        </w:rPr>
        <w:t>vos actions) dans tous vos fichiers Node JS. (</w:t>
      </w:r>
      <w:proofErr w:type="gramStart"/>
      <w:r w:rsidR="007B2965">
        <w:rPr>
          <w:szCs w:val="28"/>
        </w:rPr>
        <w:t>il</w:t>
      </w:r>
      <w:proofErr w:type="gramEnd"/>
      <w:r w:rsidR="007B2965">
        <w:rPr>
          <w:szCs w:val="28"/>
        </w:rPr>
        <w:t xml:space="preserve"> n’est pas nécessaire de mettre des commentaires dans les fichiers vues .</w:t>
      </w:r>
      <w:proofErr w:type="spellStart"/>
      <w:r w:rsidR="007B2965">
        <w:rPr>
          <w:szCs w:val="28"/>
        </w:rPr>
        <w:t>ejs</w:t>
      </w:r>
      <w:proofErr w:type="spellEnd"/>
      <w:r w:rsidR="007B2965">
        <w:rPr>
          <w:szCs w:val="28"/>
        </w:rPr>
        <w:t>).</w:t>
      </w:r>
    </w:p>
    <w:p w14:paraId="67636A03" w14:textId="2C97ACD7" w:rsidR="007E3164" w:rsidRPr="009340EC" w:rsidRDefault="009A2173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Dans Moodle vous allez me remettre le présent fichier qui va contenir </w:t>
      </w:r>
      <w:r w:rsidR="007F174A" w:rsidRPr="009340EC">
        <w:rPr>
          <w:szCs w:val="28"/>
        </w:rPr>
        <w:t xml:space="preserve">ces </w:t>
      </w:r>
      <w:r w:rsidR="00437B26">
        <w:rPr>
          <w:szCs w:val="28"/>
        </w:rPr>
        <w:t>trois</w:t>
      </w:r>
      <w:r w:rsidR="007F174A" w:rsidRPr="009340EC">
        <w:rPr>
          <w:szCs w:val="28"/>
        </w:rPr>
        <w:t xml:space="preserve"> informations :</w:t>
      </w:r>
    </w:p>
    <w:p w14:paraId="2B807FB0" w14:textId="42B08B7E" w:rsidR="0048284C" w:rsidRPr="009340EC" w:rsidRDefault="007F174A" w:rsidP="0048284C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Votre répertoire </w:t>
      </w:r>
      <w:proofErr w:type="spellStart"/>
      <w:r w:rsidRPr="009340EC">
        <w:rPr>
          <w:szCs w:val="28"/>
        </w:rPr>
        <w:t>gitHub</w:t>
      </w:r>
      <w:proofErr w:type="spellEnd"/>
      <w:r w:rsidRPr="009340EC">
        <w:rPr>
          <w:szCs w:val="28"/>
        </w:rPr>
        <w:t xml:space="preserve"> comme ceci : </w:t>
      </w:r>
    </w:p>
    <w:p w14:paraId="30EC6A4B" w14:textId="6237B4C5" w:rsidR="007F174A" w:rsidRPr="00AF34E3" w:rsidRDefault="007F174A" w:rsidP="0048284C">
      <w:pPr>
        <w:spacing w:before="120" w:after="0" w:line="240" w:lineRule="auto"/>
        <w:ind w:left="720"/>
        <w:rPr>
          <w:szCs w:val="28"/>
          <w:lang w:val="en-US"/>
        </w:rPr>
      </w:pPr>
      <w:r w:rsidRPr="00AF34E3">
        <w:rPr>
          <w:szCs w:val="28"/>
          <w:lang w:val="en-US"/>
        </w:rPr>
        <w:t xml:space="preserve">git remote add origin </w:t>
      </w:r>
      <w:r w:rsidR="00994D3D" w:rsidRPr="00994D3D">
        <w:rPr>
          <w:szCs w:val="28"/>
          <w:lang w:val="en-US"/>
        </w:rPr>
        <w:t>https://github.com/OctazGitHub/TP2_WEB2_DORR.git</w:t>
      </w:r>
    </w:p>
    <w:p w14:paraId="4960526D" w14:textId="77777777" w:rsidR="007D2F17" w:rsidRPr="009340EC" w:rsidRDefault="0048284C" w:rsidP="007F174A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Votre </w:t>
      </w:r>
      <w:proofErr w:type="spellStart"/>
      <w:r w:rsidRPr="009340EC">
        <w:rPr>
          <w:szCs w:val="28"/>
        </w:rPr>
        <w:t>token</w:t>
      </w:r>
      <w:proofErr w:type="spellEnd"/>
      <w:r w:rsidRPr="009340EC">
        <w:rPr>
          <w:szCs w:val="28"/>
        </w:rPr>
        <w:t xml:space="preserve"> d’accès privé</w:t>
      </w:r>
      <w:r w:rsidR="007D2F17" w:rsidRPr="009340EC">
        <w:rPr>
          <w:szCs w:val="28"/>
        </w:rPr>
        <w:t xml:space="preserve"> comme ceci</w:t>
      </w:r>
      <w:r w:rsidR="00120C0C" w:rsidRPr="009340EC">
        <w:rPr>
          <w:szCs w:val="28"/>
        </w:rPr>
        <w:t xml:space="preserve">: </w:t>
      </w:r>
    </w:p>
    <w:p w14:paraId="0824DF77" w14:textId="77777777" w:rsidR="00994D3D" w:rsidRDefault="00994D3D" w:rsidP="00994D3D">
      <w:pPr>
        <w:spacing w:before="120" w:after="0" w:line="240" w:lineRule="auto"/>
        <w:ind w:firstLine="708"/>
        <w:rPr>
          <w:szCs w:val="28"/>
        </w:rPr>
      </w:pPr>
      <w:proofErr w:type="gramStart"/>
      <w:r w:rsidRPr="00994D3D">
        <w:rPr>
          <w:szCs w:val="28"/>
        </w:rPr>
        <w:t>ghp</w:t>
      </w:r>
      <w:proofErr w:type="gramEnd"/>
      <w:r w:rsidRPr="00994D3D">
        <w:rPr>
          <w:szCs w:val="28"/>
        </w:rPr>
        <w:t>_Y8RLc8p7KVPCI5Hg7IHAY65b5t03cU3TZxR9</w:t>
      </w:r>
    </w:p>
    <w:p w14:paraId="35FB5686" w14:textId="634FD17F" w:rsidR="00C22715" w:rsidRPr="004B2BB2" w:rsidRDefault="003020C0" w:rsidP="006A7466">
      <w:pPr>
        <w:spacing w:before="120" w:after="0" w:line="240" w:lineRule="auto"/>
        <w:rPr>
          <w:szCs w:val="28"/>
        </w:rPr>
      </w:pPr>
      <w:r>
        <w:rPr>
          <w:szCs w:val="28"/>
        </w:rPr>
        <w:t>URL du site publié</w:t>
      </w:r>
      <w:r w:rsidR="00C22715" w:rsidRPr="009340EC">
        <w:rPr>
          <w:szCs w:val="28"/>
        </w:rPr>
        <w:t xml:space="preserve"> comme ceci: </w:t>
      </w:r>
      <w:r w:rsidR="004B2BB2">
        <w:rPr>
          <w:szCs w:val="28"/>
        </w:rPr>
        <w:t>http</w:t>
      </w:r>
      <w:r w:rsidR="00437B26">
        <w:rPr>
          <w:szCs w:val="28"/>
        </w:rPr>
        <w:t>s</w:t>
      </w:r>
      <w:r w:rsidR="004B2BB2">
        <w:rPr>
          <w:szCs w:val="28"/>
        </w:rPr>
        <w:t>://</w:t>
      </w:r>
      <w:r w:rsidR="0074252C">
        <w:rPr>
          <w:szCs w:val="28"/>
        </w:rPr>
        <w:t>tp2-dorr-web</w:t>
      </w:r>
      <w:r w:rsidR="007802E4">
        <w:rPr>
          <w:szCs w:val="28"/>
        </w:rPr>
        <w:t>.</w:t>
      </w:r>
      <w:r w:rsidR="0072071D">
        <w:rPr>
          <w:szCs w:val="28"/>
        </w:rPr>
        <w:t>her</w:t>
      </w:r>
      <w:r w:rsidR="00013DAC">
        <w:rPr>
          <w:szCs w:val="28"/>
        </w:rPr>
        <w:t>okuapp.com</w:t>
      </w:r>
      <w:r w:rsidR="00437B26">
        <w:rPr>
          <w:szCs w:val="28"/>
        </w:rPr>
        <w:t>/</w:t>
      </w:r>
    </w:p>
    <w:p w14:paraId="71010E82" w14:textId="25739393" w:rsidR="007E71B5" w:rsidRPr="009340EC" w:rsidRDefault="007E71B5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 xml:space="preserve">Il sera important </w:t>
      </w:r>
      <w:r w:rsidR="008E17EE" w:rsidRPr="009340EC">
        <w:rPr>
          <w:szCs w:val="28"/>
        </w:rPr>
        <w:t xml:space="preserve">dans votre </w:t>
      </w:r>
      <w:r w:rsidR="007E3164" w:rsidRPr="009340EC">
        <w:rPr>
          <w:szCs w:val="28"/>
        </w:rPr>
        <w:t xml:space="preserve">remise </w:t>
      </w:r>
      <w:r w:rsidR="00605A2F" w:rsidRPr="009340EC">
        <w:rPr>
          <w:szCs w:val="28"/>
        </w:rPr>
        <w:t xml:space="preserve">de remettre le présent fichier </w:t>
      </w:r>
      <w:r w:rsidR="007B2965">
        <w:rPr>
          <w:szCs w:val="28"/>
        </w:rPr>
        <w:t>ET</w:t>
      </w:r>
      <w:r w:rsidR="00605A2F" w:rsidRPr="009340EC">
        <w:rPr>
          <w:szCs w:val="28"/>
        </w:rPr>
        <w:t xml:space="preserve"> un dossier compressé contenant tout votre projet </w:t>
      </w:r>
      <w:r w:rsidR="00920175" w:rsidRPr="009340EC">
        <w:rPr>
          <w:szCs w:val="28"/>
        </w:rPr>
        <w:t>(soit tous les fichiers nécessaires à l’exécution du projet</w:t>
      </w:r>
      <w:r w:rsidR="007B2965">
        <w:rPr>
          <w:szCs w:val="28"/>
        </w:rPr>
        <w:t xml:space="preserve">, </w:t>
      </w:r>
      <w:r w:rsidR="000069D5">
        <w:rPr>
          <w:szCs w:val="28"/>
        </w:rPr>
        <w:t xml:space="preserve">excluant le dossier </w:t>
      </w:r>
      <w:proofErr w:type="spellStart"/>
      <w:r w:rsidR="000069D5">
        <w:rPr>
          <w:szCs w:val="28"/>
        </w:rPr>
        <w:t>node_modules</w:t>
      </w:r>
      <w:proofErr w:type="spellEnd"/>
      <w:r w:rsidR="00920175" w:rsidRPr="009340EC">
        <w:rPr>
          <w:szCs w:val="28"/>
        </w:rPr>
        <w:t xml:space="preserve">). Votre fichier principal pour que je puisse démarrer votre projet </w:t>
      </w:r>
      <w:r w:rsidR="00605CA8" w:rsidRPr="009340EC">
        <w:rPr>
          <w:szCs w:val="28"/>
        </w:rPr>
        <w:t xml:space="preserve">doit se nommer </w:t>
      </w:r>
      <w:r w:rsidR="00810113" w:rsidRPr="009340EC">
        <w:rPr>
          <w:szCs w:val="28"/>
        </w:rPr>
        <w:t>« </w:t>
      </w:r>
      <w:r w:rsidR="007A6DB2" w:rsidRPr="009340EC">
        <w:rPr>
          <w:szCs w:val="28"/>
        </w:rPr>
        <w:t>tp</w:t>
      </w:r>
      <w:r w:rsidR="000069D5">
        <w:rPr>
          <w:szCs w:val="28"/>
        </w:rPr>
        <w:t>2</w:t>
      </w:r>
      <w:r w:rsidR="00605CA8" w:rsidRPr="009340EC">
        <w:rPr>
          <w:szCs w:val="28"/>
        </w:rPr>
        <w:t>.js</w:t>
      </w:r>
      <w:r w:rsidR="00810113" w:rsidRPr="009340EC">
        <w:rPr>
          <w:szCs w:val="28"/>
        </w:rPr>
        <w:t> »</w:t>
      </w:r>
      <w:r w:rsidR="000069D5">
        <w:rPr>
          <w:szCs w:val="28"/>
        </w:rPr>
        <w:t xml:space="preserve"> (c’est lui qui sera exécuté lorsque j’utiliserai la commande </w:t>
      </w:r>
      <w:proofErr w:type="spellStart"/>
      <w:r w:rsidR="000069D5">
        <w:rPr>
          <w:szCs w:val="28"/>
        </w:rPr>
        <w:t>npm</w:t>
      </w:r>
      <w:proofErr w:type="spellEnd"/>
      <w:r w:rsidR="000069D5">
        <w:rPr>
          <w:szCs w:val="28"/>
        </w:rPr>
        <w:t xml:space="preserve"> run dev)</w:t>
      </w:r>
      <w:r w:rsidR="00810113" w:rsidRPr="009340EC">
        <w:rPr>
          <w:szCs w:val="28"/>
        </w:rPr>
        <w:t xml:space="preserve">. </w:t>
      </w:r>
    </w:p>
    <w:p w14:paraId="173D5328" w14:textId="78857B2D" w:rsidR="008A3912" w:rsidRPr="009340EC" w:rsidRDefault="008A3912" w:rsidP="00A53FFE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>Vous devez</w:t>
      </w:r>
      <w:r w:rsidR="007E077D" w:rsidRPr="009340EC">
        <w:rPr>
          <w:szCs w:val="28"/>
        </w:rPr>
        <w:t>,</w:t>
      </w:r>
      <w:r w:rsidRPr="009340EC">
        <w:rPr>
          <w:szCs w:val="28"/>
        </w:rPr>
        <w:t xml:space="preserve"> ensuite</w:t>
      </w:r>
      <w:r w:rsidR="007E077D" w:rsidRPr="009340EC">
        <w:rPr>
          <w:szCs w:val="28"/>
        </w:rPr>
        <w:t xml:space="preserve">, </w:t>
      </w:r>
      <w:r w:rsidR="000069D5">
        <w:rPr>
          <w:szCs w:val="28"/>
        </w:rPr>
        <w:t xml:space="preserve">utilisez </w:t>
      </w:r>
      <w:r w:rsidR="007B2BBF">
        <w:rPr>
          <w:szCs w:val="28"/>
        </w:rPr>
        <w:t xml:space="preserve">la même </w:t>
      </w:r>
      <w:r w:rsidR="007E077D" w:rsidRPr="009340EC">
        <w:rPr>
          <w:szCs w:val="28"/>
        </w:rPr>
        <w:t xml:space="preserve">base de données MongoDB dans Atlas que </w:t>
      </w:r>
      <w:r w:rsidR="007B2BBF">
        <w:rPr>
          <w:szCs w:val="28"/>
        </w:rPr>
        <w:t>pour votre TP1 soit « </w:t>
      </w:r>
      <w:r w:rsidR="000A70C5" w:rsidRPr="009340EC">
        <w:rPr>
          <w:szCs w:val="28"/>
        </w:rPr>
        <w:t>web2</w:t>
      </w:r>
      <w:r w:rsidR="007E077D" w:rsidRPr="009340EC">
        <w:rPr>
          <w:szCs w:val="28"/>
        </w:rPr>
        <w:t>_TP1</w:t>
      </w:r>
      <w:r w:rsidR="007B2BBF">
        <w:rPr>
          <w:szCs w:val="28"/>
        </w:rPr>
        <w:t> »</w:t>
      </w:r>
      <w:r w:rsidR="000A70C5" w:rsidRPr="009340EC">
        <w:rPr>
          <w:szCs w:val="28"/>
        </w:rPr>
        <w:t xml:space="preserve">. Ajoutez une </w:t>
      </w:r>
      <w:r w:rsidR="002408AA" w:rsidRPr="009340EC">
        <w:rPr>
          <w:szCs w:val="28"/>
        </w:rPr>
        <w:t>collection nommée « usagers</w:t>
      </w:r>
      <w:r w:rsidR="007B2BBF">
        <w:rPr>
          <w:szCs w:val="28"/>
        </w:rPr>
        <w:t>2</w:t>
      </w:r>
      <w:r w:rsidR="002408AA" w:rsidRPr="009340EC">
        <w:rPr>
          <w:szCs w:val="28"/>
        </w:rPr>
        <w:t> »</w:t>
      </w:r>
      <w:r w:rsidR="00763572" w:rsidRPr="009340EC">
        <w:rPr>
          <w:szCs w:val="28"/>
        </w:rPr>
        <w:t xml:space="preserve">. La collection </w:t>
      </w:r>
      <w:r w:rsidR="00671676" w:rsidRPr="009340EC">
        <w:rPr>
          <w:szCs w:val="28"/>
        </w:rPr>
        <w:t>usagers</w:t>
      </w:r>
      <w:r w:rsidR="007B2BBF">
        <w:rPr>
          <w:szCs w:val="28"/>
        </w:rPr>
        <w:t>2</w:t>
      </w:r>
      <w:r w:rsidR="00671676" w:rsidRPr="009340EC">
        <w:rPr>
          <w:szCs w:val="28"/>
        </w:rPr>
        <w:t xml:space="preserve"> va contenir les données de connexion des utilisateurs</w:t>
      </w:r>
      <w:r w:rsidR="008E55B6" w:rsidRPr="009340EC">
        <w:rPr>
          <w:szCs w:val="28"/>
        </w:rPr>
        <w:t xml:space="preserve"> </w:t>
      </w:r>
      <w:r w:rsidR="00416880" w:rsidRPr="009340EC">
        <w:rPr>
          <w:szCs w:val="28"/>
        </w:rPr>
        <w:t xml:space="preserve">(c’est le même format que dans </w:t>
      </w:r>
      <w:r w:rsidR="00B44014" w:rsidRPr="009340EC">
        <w:rPr>
          <w:szCs w:val="28"/>
        </w:rPr>
        <w:t xml:space="preserve">le </w:t>
      </w:r>
      <w:r w:rsidR="007B2BBF">
        <w:rPr>
          <w:szCs w:val="28"/>
        </w:rPr>
        <w:t>TP1</w:t>
      </w:r>
      <w:r w:rsidR="00F74A80">
        <w:rPr>
          <w:szCs w:val="28"/>
        </w:rPr>
        <w:t xml:space="preserve">, en fait vous pourriez </w:t>
      </w:r>
      <w:r w:rsidR="00802A86">
        <w:rPr>
          <w:szCs w:val="28"/>
        </w:rPr>
        <w:t>copier la collection que nous avions utilisée</w:t>
      </w:r>
      <w:r w:rsidR="00B44014" w:rsidRPr="009340EC">
        <w:rPr>
          <w:szCs w:val="28"/>
        </w:rPr>
        <w:t>)</w:t>
      </w:r>
      <w:r w:rsidR="00A23128">
        <w:rPr>
          <w:szCs w:val="28"/>
        </w:rPr>
        <w:t xml:space="preserve"> et vous lui ajouterez deux </w:t>
      </w:r>
      <w:r w:rsidR="0062515E">
        <w:rPr>
          <w:szCs w:val="28"/>
        </w:rPr>
        <w:t>informations</w:t>
      </w:r>
      <w:r w:rsidR="00A23128">
        <w:rPr>
          <w:szCs w:val="28"/>
        </w:rPr>
        <w:t xml:space="preserve"> (</w:t>
      </w:r>
      <w:proofErr w:type="spellStart"/>
      <w:r w:rsidR="0062515E">
        <w:rPr>
          <w:szCs w:val="28"/>
        </w:rPr>
        <w:t>roles</w:t>
      </w:r>
      <w:proofErr w:type="spellEnd"/>
      <w:r w:rsidR="0062515E">
        <w:rPr>
          <w:szCs w:val="28"/>
        </w:rPr>
        <w:t xml:space="preserve"> qui est un tableau de chaînes de caractères et </w:t>
      </w:r>
      <w:proofErr w:type="spellStart"/>
      <w:r w:rsidR="00ED2379">
        <w:rPr>
          <w:szCs w:val="28"/>
        </w:rPr>
        <w:t>fichierImage</w:t>
      </w:r>
      <w:proofErr w:type="spellEnd"/>
      <w:r w:rsidR="00ED2379">
        <w:rPr>
          <w:szCs w:val="28"/>
        </w:rPr>
        <w:t xml:space="preserve"> qui est une chaîne de caractères)</w:t>
      </w:r>
      <w:r w:rsidR="00C21C90" w:rsidRPr="009340EC">
        <w:rPr>
          <w:szCs w:val="28"/>
        </w:rPr>
        <w:t xml:space="preserve"> </w:t>
      </w:r>
      <w:r w:rsidR="00E03676" w:rsidRPr="009340EC">
        <w:rPr>
          <w:szCs w:val="28"/>
        </w:rPr>
        <w:t>:</w:t>
      </w:r>
    </w:p>
    <w:p w14:paraId="64585398" w14:textId="400157BE" w:rsidR="00696806" w:rsidRPr="009340EC" w:rsidRDefault="00696806" w:rsidP="008678D2">
      <w:pPr>
        <w:spacing w:before="120" w:after="0" w:line="240" w:lineRule="auto"/>
        <w:rPr>
          <w:szCs w:val="28"/>
        </w:rPr>
      </w:pPr>
      <w:r w:rsidRPr="009340EC">
        <w:rPr>
          <w:szCs w:val="28"/>
        </w:rPr>
        <w:t>La collection usagers</w:t>
      </w:r>
      <w:r w:rsidR="00ED2379">
        <w:rPr>
          <w:szCs w:val="28"/>
        </w:rPr>
        <w:t>2</w:t>
      </w:r>
      <w:r w:rsidRPr="009340EC">
        <w:rPr>
          <w:szCs w:val="28"/>
        </w:rPr>
        <w:t xml:space="preserve"> </w:t>
      </w:r>
      <w:r w:rsidR="008678D2" w:rsidRPr="009340EC">
        <w:rPr>
          <w:szCs w:val="28"/>
        </w:rPr>
        <w:t>est dans</w:t>
      </w:r>
      <w:r w:rsidRPr="009340EC">
        <w:rPr>
          <w:szCs w:val="28"/>
        </w:rPr>
        <w:t xml:space="preserve"> le format suivant :</w:t>
      </w:r>
    </w:p>
    <w:p w14:paraId="07E2F441" w14:textId="6205D1C8" w:rsidR="00696806" w:rsidRPr="009340EC" w:rsidRDefault="00696806" w:rsidP="00696806">
      <w:pPr>
        <w:spacing w:before="120" w:after="0" w:line="240" w:lineRule="auto"/>
        <w:rPr>
          <w:rFonts w:ascii="Courier New" w:hAnsi="Courier New" w:cs="Courier New"/>
          <w:b/>
          <w:bCs/>
          <w:sz w:val="16"/>
          <w:szCs w:val="18"/>
        </w:rPr>
      </w:pPr>
      <w:proofErr w:type="gramStart"/>
      <w:r w:rsidRPr="009340EC">
        <w:rPr>
          <w:rFonts w:ascii="Courier New" w:hAnsi="Courier New" w:cs="Courier New"/>
          <w:b/>
          <w:bCs/>
          <w:sz w:val="16"/>
          <w:szCs w:val="18"/>
        </w:rPr>
        <w:t>[ {</w:t>
      </w:r>
      <w:proofErr w:type="gramEnd"/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_id : identifiant de l’usager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036666" w:rsidRPr="009340EC">
        <w:rPr>
          <w:rFonts w:ascii="Courier New" w:hAnsi="Courier New" w:cs="Courier New"/>
          <w:b/>
          <w:bCs/>
          <w:sz w:val="16"/>
          <w:szCs w:val="18"/>
        </w:rPr>
        <w:t>nom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le </w:t>
      </w:r>
      <w:r w:rsidR="00036666" w:rsidRPr="009340EC">
        <w:rPr>
          <w:rFonts w:ascii="Courier New" w:hAnsi="Courier New" w:cs="Courier New"/>
          <w:b/>
          <w:bCs/>
          <w:sz w:val="16"/>
          <w:szCs w:val="18"/>
        </w:rPr>
        <w:t>nom de l’usager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email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le courriel de l’usager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proofErr w:type="spellStart"/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>password</w:t>
      </w:r>
      <w:proofErr w:type="spellEnd"/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 : </w:t>
      </w:r>
      <w:r w:rsidR="001812CF" w:rsidRPr="009340EC">
        <w:rPr>
          <w:rFonts w:ascii="Courier New" w:hAnsi="Courier New" w:cs="Courier New"/>
          <w:b/>
          <w:bCs/>
          <w:sz w:val="16"/>
          <w:szCs w:val="18"/>
        </w:rPr>
        <w:t xml:space="preserve">le mot de passe de l’usager en format </w:t>
      </w:r>
      <w:proofErr w:type="spellStart"/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bcrypt</w:t>
      </w:r>
      <w:proofErr w:type="spellEnd"/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(une chaîne),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 date : la date que 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l</w:t>
      </w:r>
      <w:r w:rsidR="003F1DCF">
        <w:rPr>
          <w:rFonts w:ascii="Courier New" w:hAnsi="Courier New" w:cs="Courier New"/>
          <w:b/>
          <w:bCs/>
          <w:sz w:val="16"/>
          <w:szCs w:val="18"/>
        </w:rPr>
        <w:t>’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usager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a été 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>mis dans la BD</w:t>
      </w:r>
      <w:r w:rsidRPr="009340EC">
        <w:rPr>
          <w:rFonts w:ascii="Courier New" w:hAnsi="Courier New" w:cs="Courier New"/>
          <w:b/>
          <w:bCs/>
          <w:sz w:val="16"/>
          <w:szCs w:val="18"/>
        </w:rPr>
        <w:t xml:space="preserve"> (format Date)</w:t>
      </w:r>
      <w:r w:rsidR="00ED2379">
        <w:rPr>
          <w:rFonts w:ascii="Courier New" w:hAnsi="Courier New" w:cs="Courier New"/>
          <w:b/>
          <w:bCs/>
          <w:sz w:val="16"/>
          <w:szCs w:val="18"/>
        </w:rPr>
        <w:t>,</w:t>
      </w:r>
      <w:r w:rsidR="00082A4A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br/>
        <w:t xml:space="preserve">     </w:t>
      </w:r>
      <w:proofErr w:type="spellStart"/>
      <w:r w:rsidR="00082A4A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roles</w:t>
      </w:r>
      <w:proofErr w:type="spellEnd"/>
      <w:r w:rsidR="00082A4A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 : ['normal', 'admin', 'gestion']</w:t>
      </w:r>
      <w:r w:rsidR="00C22CA9">
        <w:rPr>
          <w:rFonts w:ascii="Courier New" w:hAnsi="Courier New" w:cs="Courier New"/>
          <w:b/>
          <w:bCs/>
          <w:color w:val="FF0000"/>
          <w:sz w:val="16"/>
          <w:szCs w:val="18"/>
        </w:rPr>
        <w:t xml:space="preserve"> (la valeur normal est présente pour tous</w:t>
      </w:r>
      <w:r w:rsidR="00F94327">
        <w:rPr>
          <w:rFonts w:ascii="Courier New" w:hAnsi="Courier New" w:cs="Courier New"/>
          <w:b/>
          <w:bCs/>
          <w:color w:val="FF0000"/>
          <w:sz w:val="16"/>
          <w:szCs w:val="18"/>
        </w:rPr>
        <w:t>)</w:t>
      </w:r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,</w:t>
      </w:r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br/>
        <w:t xml:space="preserve">     </w:t>
      </w:r>
      <w:proofErr w:type="spellStart"/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fichierImage</w:t>
      </w:r>
      <w:proofErr w:type="spellEnd"/>
      <w:r w:rsidR="00281192" w:rsidRPr="00C22CA9">
        <w:rPr>
          <w:rFonts w:ascii="Courier New" w:hAnsi="Courier New" w:cs="Courier New"/>
          <w:b/>
          <w:bCs/>
          <w:color w:val="FF0000"/>
          <w:sz w:val="16"/>
          <w:szCs w:val="18"/>
        </w:rPr>
        <w:t> : une chaîne de caractères représentant un fichier image</w:t>
      </w:r>
      <w:r w:rsidR="007F3A5A" w:rsidRPr="009340EC">
        <w:rPr>
          <w:rFonts w:ascii="Courier New" w:hAnsi="Courier New" w:cs="Courier New"/>
          <w:b/>
          <w:bCs/>
          <w:sz w:val="16"/>
          <w:szCs w:val="18"/>
        </w:rPr>
        <w:t xml:space="preserve"> </w:t>
      </w:r>
      <w:r w:rsidRPr="009340EC">
        <w:rPr>
          <w:rFonts w:ascii="Courier New" w:hAnsi="Courier New" w:cs="Courier New"/>
          <w:b/>
          <w:bCs/>
          <w:sz w:val="16"/>
          <w:szCs w:val="18"/>
        </w:rPr>
        <w:br/>
        <w:t xml:space="preserve">    }, {…} ]</w:t>
      </w:r>
    </w:p>
    <w:p w14:paraId="31F7BB8E" w14:textId="08F687C9" w:rsidR="00696806" w:rsidRDefault="00696806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</w:p>
    <w:p w14:paraId="4687A7FF" w14:textId="16D3AD1C" w:rsidR="00642573" w:rsidRPr="009340EC" w:rsidRDefault="00437B26" w:rsidP="00695E19">
      <w:pPr>
        <w:spacing w:before="120" w:after="0" w:line="240" w:lineRule="auto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  <w:r w:rsidR="00993CE5" w:rsidRPr="009340EC">
        <w:rPr>
          <w:b/>
          <w:bCs/>
          <w:sz w:val="28"/>
          <w:szCs w:val="22"/>
        </w:rPr>
        <w:t>Section</w:t>
      </w:r>
      <w:r w:rsidR="00642573" w:rsidRPr="009340EC">
        <w:rPr>
          <w:b/>
          <w:bCs/>
          <w:sz w:val="28"/>
          <w:szCs w:val="22"/>
        </w:rPr>
        <w:t xml:space="preserve"> II : </w:t>
      </w:r>
      <w:r w:rsidR="006340B1" w:rsidRPr="009340EC">
        <w:rPr>
          <w:b/>
          <w:bCs/>
          <w:sz w:val="28"/>
          <w:szCs w:val="22"/>
        </w:rPr>
        <w:t>(</w:t>
      </w:r>
      <w:r w:rsidR="00995DAE" w:rsidRPr="009340EC">
        <w:rPr>
          <w:b/>
          <w:bCs/>
          <w:sz w:val="28"/>
          <w:szCs w:val="22"/>
        </w:rPr>
        <w:t>20</w:t>
      </w:r>
      <w:r w:rsidR="00907774" w:rsidRPr="009340EC">
        <w:rPr>
          <w:b/>
          <w:bCs/>
          <w:sz w:val="28"/>
          <w:szCs w:val="22"/>
        </w:rPr>
        <w:t xml:space="preserve"> points) </w:t>
      </w:r>
      <w:r w:rsidR="00603741" w:rsidRPr="009340EC">
        <w:rPr>
          <w:b/>
          <w:bCs/>
          <w:sz w:val="28"/>
          <w:szCs w:val="22"/>
        </w:rPr>
        <w:t xml:space="preserve">Projet </w:t>
      </w:r>
      <w:proofErr w:type="spellStart"/>
      <w:r w:rsidR="00603741" w:rsidRPr="009340EC">
        <w:rPr>
          <w:b/>
          <w:bCs/>
          <w:sz w:val="28"/>
          <w:szCs w:val="22"/>
        </w:rPr>
        <w:t>nodeJS</w:t>
      </w:r>
      <w:proofErr w:type="spellEnd"/>
      <w:r w:rsidR="00642573" w:rsidRPr="009340EC">
        <w:rPr>
          <w:b/>
          <w:bCs/>
          <w:sz w:val="28"/>
          <w:szCs w:val="22"/>
        </w:rPr>
        <w:t xml:space="preserve"> </w:t>
      </w:r>
      <w:r w:rsidR="004C1CC9" w:rsidRPr="009340EC">
        <w:rPr>
          <w:b/>
          <w:bCs/>
          <w:sz w:val="28"/>
          <w:szCs w:val="22"/>
        </w:rPr>
        <w:t>d</w:t>
      </w:r>
      <w:r w:rsidR="00D867D2" w:rsidRPr="009340EC">
        <w:rPr>
          <w:b/>
          <w:bCs/>
          <w:sz w:val="28"/>
          <w:szCs w:val="22"/>
        </w:rPr>
        <w:t xml:space="preserve">’application </w:t>
      </w:r>
      <w:r w:rsidR="004C1CC9" w:rsidRPr="009340EC">
        <w:rPr>
          <w:b/>
          <w:bCs/>
          <w:sz w:val="28"/>
          <w:szCs w:val="22"/>
        </w:rPr>
        <w:t>Web</w:t>
      </w:r>
      <w:r w:rsidR="00B64F38">
        <w:rPr>
          <w:b/>
          <w:bCs/>
          <w:sz w:val="28"/>
          <w:szCs w:val="22"/>
        </w:rPr>
        <w:t xml:space="preserve"> transactionnelle</w:t>
      </w:r>
    </w:p>
    <w:p w14:paraId="09A21C84" w14:textId="699A3910" w:rsidR="004C1CC9" w:rsidRPr="009340EC" w:rsidRDefault="00502881" w:rsidP="004C1CC9">
      <w:pPr>
        <w:spacing w:after="0" w:line="240" w:lineRule="auto"/>
        <w:rPr>
          <w:szCs w:val="28"/>
        </w:rPr>
      </w:pPr>
      <w:r w:rsidRPr="009340EC">
        <w:rPr>
          <w:szCs w:val="28"/>
        </w:rPr>
        <w:t xml:space="preserve">Pour cette partie, </w:t>
      </w:r>
      <w:r w:rsidR="00603741" w:rsidRPr="009340EC">
        <w:rPr>
          <w:szCs w:val="28"/>
        </w:rPr>
        <w:t xml:space="preserve">vous devrez faire un programme </w:t>
      </w:r>
      <w:r w:rsidR="00D867D2" w:rsidRPr="009340EC">
        <w:rPr>
          <w:szCs w:val="28"/>
        </w:rPr>
        <w:t xml:space="preserve">en </w:t>
      </w:r>
      <w:r w:rsidR="00954DA5" w:rsidRPr="009340EC">
        <w:rPr>
          <w:szCs w:val="28"/>
        </w:rPr>
        <w:t>vous servant d</w:t>
      </w:r>
      <w:r w:rsidR="00D867D2" w:rsidRPr="009340EC">
        <w:rPr>
          <w:szCs w:val="28"/>
        </w:rPr>
        <w:t>es</w:t>
      </w:r>
      <w:r w:rsidR="00FE4564" w:rsidRPr="009340EC">
        <w:rPr>
          <w:szCs w:val="28"/>
        </w:rPr>
        <w:t xml:space="preserve"> fichiers et exemples que j’ai fait pendant le cours. Il s’agit d’écrire un programme </w:t>
      </w:r>
      <w:r w:rsidR="004B1C07" w:rsidRPr="009340EC">
        <w:rPr>
          <w:szCs w:val="28"/>
        </w:rPr>
        <w:t xml:space="preserve">qui démarre un serveur Web afin de réaliser </w:t>
      </w:r>
      <w:r w:rsidR="00954DA5" w:rsidRPr="009340EC">
        <w:rPr>
          <w:szCs w:val="28"/>
        </w:rPr>
        <w:t xml:space="preserve">une application complète </w:t>
      </w:r>
      <w:r w:rsidR="00B26F83" w:rsidRPr="009340EC">
        <w:rPr>
          <w:szCs w:val="28"/>
        </w:rPr>
        <w:t>de gestion de notre collection de livres</w:t>
      </w:r>
      <w:r w:rsidR="007020D6">
        <w:rPr>
          <w:szCs w:val="28"/>
        </w:rPr>
        <w:t xml:space="preserve"> et d</w:t>
      </w:r>
      <w:r w:rsidR="008E0539">
        <w:rPr>
          <w:szCs w:val="28"/>
        </w:rPr>
        <w:t>’</w:t>
      </w:r>
      <w:r w:rsidR="007020D6">
        <w:rPr>
          <w:szCs w:val="28"/>
        </w:rPr>
        <w:t>usagers</w:t>
      </w:r>
      <w:r w:rsidR="0069452A" w:rsidRPr="009340EC">
        <w:rPr>
          <w:szCs w:val="28"/>
        </w:rPr>
        <w:t>.</w:t>
      </w:r>
    </w:p>
    <w:p w14:paraId="7E75F677" w14:textId="5AEAEC2F" w:rsidR="00296357" w:rsidRPr="009340EC" w:rsidRDefault="00296357" w:rsidP="004C1CC9">
      <w:pPr>
        <w:spacing w:after="0" w:line="240" w:lineRule="auto"/>
        <w:rPr>
          <w:szCs w:val="28"/>
        </w:rPr>
      </w:pPr>
    </w:p>
    <w:p w14:paraId="319A69E1" w14:textId="7540FAE0" w:rsidR="00BA5203" w:rsidRDefault="0069452A" w:rsidP="004C1CC9">
      <w:pPr>
        <w:spacing w:after="0" w:line="240" w:lineRule="auto"/>
        <w:rPr>
          <w:szCs w:val="28"/>
        </w:rPr>
      </w:pPr>
      <w:r w:rsidRPr="009340EC">
        <w:rPr>
          <w:szCs w:val="28"/>
        </w:rPr>
        <w:t>Votre serveur Web doit écouter sur le port 8000</w:t>
      </w:r>
      <w:r w:rsidR="00134BB2" w:rsidRPr="009340EC">
        <w:rPr>
          <w:szCs w:val="28"/>
        </w:rPr>
        <w:t xml:space="preserve"> et afficher la page d’accueil permettant </w:t>
      </w:r>
      <w:r w:rsidR="00BF15F2" w:rsidRPr="009340EC">
        <w:rPr>
          <w:szCs w:val="28"/>
        </w:rPr>
        <w:t xml:space="preserve">de se connecter au programme. </w:t>
      </w:r>
      <w:r w:rsidR="00545519" w:rsidRPr="009340EC">
        <w:rPr>
          <w:szCs w:val="28"/>
        </w:rPr>
        <w:t xml:space="preserve">La page d’accueil redirige le lecteur sur </w:t>
      </w:r>
      <w:r w:rsidR="002E1589">
        <w:rPr>
          <w:szCs w:val="28"/>
        </w:rPr>
        <w:t>la page d</w:t>
      </w:r>
      <w:r w:rsidR="00545519" w:rsidRPr="009340EC">
        <w:rPr>
          <w:szCs w:val="28"/>
        </w:rPr>
        <w:t>’identification de l’usager (</w:t>
      </w:r>
      <w:r w:rsidR="008D2602">
        <w:rPr>
          <w:szCs w:val="28"/>
        </w:rPr>
        <w:t xml:space="preserve">la page </w:t>
      </w:r>
      <w:r w:rsidR="00545519" w:rsidRPr="009340EC">
        <w:rPr>
          <w:szCs w:val="28"/>
        </w:rPr>
        <w:t xml:space="preserve">login). </w:t>
      </w:r>
      <w:r w:rsidR="00BF15F2" w:rsidRPr="009340EC">
        <w:rPr>
          <w:szCs w:val="28"/>
        </w:rPr>
        <w:t>Une fois identifi</w:t>
      </w:r>
      <w:r w:rsidR="00DC002B" w:rsidRPr="009340EC">
        <w:rPr>
          <w:szCs w:val="28"/>
        </w:rPr>
        <w:t>é</w:t>
      </w:r>
      <w:r w:rsidR="00E934FB" w:rsidRPr="009340EC">
        <w:rPr>
          <w:szCs w:val="28"/>
        </w:rPr>
        <w:t>,</w:t>
      </w:r>
      <w:r w:rsidR="00DC002B" w:rsidRPr="009340EC">
        <w:rPr>
          <w:szCs w:val="28"/>
        </w:rPr>
        <w:t xml:space="preserve"> il faut afficher le menu du site</w:t>
      </w:r>
      <w:r w:rsidR="00BD155F">
        <w:rPr>
          <w:szCs w:val="28"/>
        </w:rPr>
        <w:t xml:space="preserve"> (la page d’accueil)</w:t>
      </w:r>
      <w:r w:rsidR="00DC002B" w:rsidRPr="009340EC">
        <w:rPr>
          <w:szCs w:val="28"/>
        </w:rPr>
        <w:t xml:space="preserve">, qui permet à l’usager </w:t>
      </w:r>
      <w:r w:rsidR="006E1F37" w:rsidRPr="009340EC">
        <w:rPr>
          <w:szCs w:val="28"/>
        </w:rPr>
        <w:t xml:space="preserve">soit </w:t>
      </w:r>
      <w:r w:rsidR="007020D6">
        <w:rPr>
          <w:szCs w:val="28"/>
        </w:rPr>
        <w:t>de gérer</w:t>
      </w:r>
      <w:r w:rsidR="006E1F37" w:rsidRPr="009340EC">
        <w:rPr>
          <w:szCs w:val="28"/>
        </w:rPr>
        <w:t xml:space="preserve"> </w:t>
      </w:r>
      <w:r w:rsidR="00296357" w:rsidRPr="009340EC">
        <w:rPr>
          <w:szCs w:val="28"/>
        </w:rPr>
        <w:t>d</w:t>
      </w:r>
      <w:r w:rsidR="007020D6">
        <w:rPr>
          <w:szCs w:val="28"/>
        </w:rPr>
        <w:t>es</w:t>
      </w:r>
      <w:r w:rsidR="00296357" w:rsidRPr="009340EC">
        <w:rPr>
          <w:szCs w:val="28"/>
        </w:rPr>
        <w:t xml:space="preserve"> utilisateurs </w:t>
      </w:r>
      <w:r w:rsidR="00BA5203" w:rsidRPr="009340EC">
        <w:rPr>
          <w:szCs w:val="28"/>
        </w:rPr>
        <w:t xml:space="preserve">(dans la BD) </w:t>
      </w:r>
      <w:r w:rsidR="006E1F37" w:rsidRPr="009340EC">
        <w:rPr>
          <w:szCs w:val="28"/>
        </w:rPr>
        <w:t>ou de</w:t>
      </w:r>
      <w:r w:rsidR="00BA5203" w:rsidRPr="009340EC">
        <w:rPr>
          <w:szCs w:val="28"/>
        </w:rPr>
        <w:t xml:space="preserve"> gérer</w:t>
      </w:r>
      <w:r w:rsidR="006F6BD9">
        <w:rPr>
          <w:szCs w:val="28"/>
        </w:rPr>
        <w:t xml:space="preserve"> ou d’afficher</w:t>
      </w:r>
      <w:r w:rsidR="00BA5203" w:rsidRPr="009340EC">
        <w:rPr>
          <w:szCs w:val="28"/>
        </w:rPr>
        <w:t xml:space="preserve"> </w:t>
      </w:r>
      <w:r w:rsidR="00E934FB" w:rsidRPr="009340EC">
        <w:rPr>
          <w:szCs w:val="28"/>
        </w:rPr>
        <w:t>la collection de livres</w:t>
      </w:r>
      <w:r w:rsidR="006501EE" w:rsidRPr="009340EC">
        <w:rPr>
          <w:szCs w:val="28"/>
        </w:rPr>
        <w:t xml:space="preserve"> ou </w:t>
      </w:r>
      <w:r w:rsidR="00D1638F">
        <w:rPr>
          <w:szCs w:val="28"/>
        </w:rPr>
        <w:t xml:space="preserve">encore </w:t>
      </w:r>
      <w:r w:rsidR="006501EE" w:rsidRPr="009340EC">
        <w:rPr>
          <w:szCs w:val="28"/>
        </w:rPr>
        <w:t>de se déconnecter (</w:t>
      </w:r>
      <w:proofErr w:type="spellStart"/>
      <w:r w:rsidR="006501EE" w:rsidRPr="009340EC">
        <w:rPr>
          <w:szCs w:val="28"/>
        </w:rPr>
        <w:t>logout</w:t>
      </w:r>
      <w:proofErr w:type="spellEnd"/>
      <w:r w:rsidR="006501EE" w:rsidRPr="009340EC">
        <w:rPr>
          <w:szCs w:val="28"/>
        </w:rPr>
        <w:t>)</w:t>
      </w:r>
      <w:r w:rsidR="008D2602">
        <w:rPr>
          <w:szCs w:val="28"/>
        </w:rPr>
        <w:t xml:space="preserve"> (</w:t>
      </w:r>
      <w:r w:rsidR="006118D1">
        <w:rPr>
          <w:szCs w:val="28"/>
        </w:rPr>
        <w:t xml:space="preserve">la page d’accueil affiche </w:t>
      </w:r>
      <w:r w:rsidR="004C7366">
        <w:rPr>
          <w:szCs w:val="28"/>
        </w:rPr>
        <w:t>3</w:t>
      </w:r>
      <w:r w:rsidR="006118D1">
        <w:rPr>
          <w:szCs w:val="28"/>
        </w:rPr>
        <w:t xml:space="preserve"> choix</w:t>
      </w:r>
      <w:r w:rsidR="00BD155F">
        <w:rPr>
          <w:szCs w:val="28"/>
        </w:rPr>
        <w:t>)</w:t>
      </w:r>
      <w:r w:rsidR="00E934FB" w:rsidRPr="009340EC">
        <w:rPr>
          <w:szCs w:val="28"/>
        </w:rPr>
        <w:t>.</w:t>
      </w:r>
      <w:r w:rsidR="007E1E98" w:rsidRPr="009340EC">
        <w:rPr>
          <w:szCs w:val="28"/>
        </w:rPr>
        <w:t xml:space="preserve"> Aucune page Web </w:t>
      </w:r>
      <w:r w:rsidR="00583C24" w:rsidRPr="009340EC">
        <w:rPr>
          <w:szCs w:val="28"/>
        </w:rPr>
        <w:t>ne doit s’afficher (autre que login) tant que l’usager ne s’est pas identifié correctement</w:t>
      </w:r>
      <w:r w:rsidR="007020D6">
        <w:rPr>
          <w:szCs w:val="28"/>
        </w:rPr>
        <w:t xml:space="preserve"> avec un mot de passe valide.</w:t>
      </w:r>
      <w:r w:rsidR="00DF6745">
        <w:rPr>
          <w:szCs w:val="28"/>
        </w:rPr>
        <w:t xml:space="preserve"> Voici la page d’accueil à reproduire :</w:t>
      </w:r>
    </w:p>
    <w:p w14:paraId="668EF327" w14:textId="77777777" w:rsidR="00DF6745" w:rsidRPr="009340EC" w:rsidRDefault="00DF6745" w:rsidP="004C1CC9">
      <w:pPr>
        <w:spacing w:after="0" w:line="240" w:lineRule="auto"/>
        <w:rPr>
          <w:szCs w:val="28"/>
        </w:rPr>
      </w:pPr>
    </w:p>
    <w:p w14:paraId="3B85C1DF" w14:textId="60A34F6A" w:rsidR="00E934FB" w:rsidRPr="009340EC" w:rsidRDefault="00000000" w:rsidP="004C1CC9">
      <w:pPr>
        <w:spacing w:after="0" w:line="240" w:lineRule="auto"/>
        <w:rPr>
          <w:szCs w:val="28"/>
        </w:rPr>
      </w:pPr>
      <w:r>
        <w:rPr>
          <w:noProof/>
        </w:rPr>
        <w:pict w14:anchorId="313185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255pt;visibility:visible;mso-wrap-style:square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B4FC76F" w14:textId="77777777" w:rsidR="00BB7308" w:rsidRDefault="00BB7308" w:rsidP="004C1CC9">
      <w:pPr>
        <w:spacing w:after="0" w:line="240" w:lineRule="auto"/>
        <w:rPr>
          <w:szCs w:val="28"/>
        </w:rPr>
      </w:pPr>
    </w:p>
    <w:p w14:paraId="285FEDCE" w14:textId="77777777" w:rsidR="00B64F38" w:rsidRDefault="008B2040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Je vous suggère de commencer avec votre travail pratique #1, </w:t>
      </w:r>
      <w:r w:rsidR="008505DC">
        <w:rPr>
          <w:szCs w:val="28"/>
        </w:rPr>
        <w:t>l</w:t>
      </w:r>
      <w:r w:rsidR="00410D8C">
        <w:rPr>
          <w:szCs w:val="28"/>
        </w:rPr>
        <w:t xml:space="preserve">a page de connexion (login) que nous avons faite pendant les laboratoires </w:t>
      </w:r>
      <w:r w:rsidR="008505DC">
        <w:rPr>
          <w:szCs w:val="28"/>
        </w:rPr>
        <w:t xml:space="preserve">(ou dans le TP1) </w:t>
      </w:r>
      <w:r w:rsidR="00410D8C">
        <w:rPr>
          <w:szCs w:val="28"/>
        </w:rPr>
        <w:t xml:space="preserve">peut très bien être utilisée sans </w:t>
      </w:r>
      <w:r w:rsidR="00FA7328">
        <w:rPr>
          <w:szCs w:val="28"/>
        </w:rPr>
        <w:t xml:space="preserve">changement. </w:t>
      </w:r>
    </w:p>
    <w:p w14:paraId="4A6727C9" w14:textId="77777777" w:rsidR="00B64F38" w:rsidRDefault="00B64F38" w:rsidP="004C1CC9">
      <w:pPr>
        <w:spacing w:after="0" w:line="240" w:lineRule="auto"/>
        <w:rPr>
          <w:szCs w:val="28"/>
        </w:rPr>
      </w:pPr>
    </w:p>
    <w:p w14:paraId="76C068E1" w14:textId="5E0B41E2" w:rsidR="004D4898" w:rsidRDefault="008505DC" w:rsidP="004C1CC9">
      <w:pPr>
        <w:spacing w:after="0" w:line="240" w:lineRule="auto"/>
        <w:rPr>
          <w:szCs w:val="28"/>
        </w:rPr>
      </w:pPr>
      <w:r>
        <w:rPr>
          <w:szCs w:val="28"/>
        </w:rPr>
        <w:t>Dans ce travail nous allons ajouter la notion de rôles</w:t>
      </w:r>
      <w:r w:rsidR="00490621">
        <w:rPr>
          <w:szCs w:val="28"/>
        </w:rPr>
        <w:t xml:space="preserve"> et nous allons accepter trois rôles distincts, soit ‘normal’, ‘admin’ et ‘gestion’. </w:t>
      </w:r>
      <w:r w:rsidR="002030C6">
        <w:rPr>
          <w:szCs w:val="28"/>
        </w:rPr>
        <w:t xml:space="preserve">Tous les utilisateurs auront au moins le rôle normal qui </w:t>
      </w:r>
      <w:r w:rsidR="00185E75">
        <w:rPr>
          <w:szCs w:val="28"/>
        </w:rPr>
        <w:t>est automatiquement ajouté lors de la création. Vous devez modifier l</w:t>
      </w:r>
      <w:r w:rsidR="002719D9">
        <w:rPr>
          <w:szCs w:val="28"/>
        </w:rPr>
        <w:t>es</w:t>
      </w:r>
      <w:r w:rsidR="00185E75">
        <w:rPr>
          <w:szCs w:val="28"/>
        </w:rPr>
        <w:t xml:space="preserve"> page</w:t>
      </w:r>
      <w:r w:rsidR="002719D9">
        <w:rPr>
          <w:szCs w:val="28"/>
        </w:rPr>
        <w:t>s</w:t>
      </w:r>
      <w:r w:rsidR="00185E75">
        <w:rPr>
          <w:szCs w:val="28"/>
        </w:rPr>
        <w:t xml:space="preserve"> de</w:t>
      </w:r>
      <w:r w:rsidR="002719D9">
        <w:rPr>
          <w:szCs w:val="28"/>
        </w:rPr>
        <w:t xml:space="preserve"> gestions des usagers afin d’y inclure cette nouvelle donnée</w:t>
      </w:r>
      <w:r w:rsidR="00B64F38">
        <w:rPr>
          <w:szCs w:val="28"/>
        </w:rPr>
        <w:t>, le rôle</w:t>
      </w:r>
      <w:r w:rsidR="00F94327">
        <w:rPr>
          <w:szCs w:val="28"/>
        </w:rPr>
        <w:t xml:space="preserve"> (</w:t>
      </w:r>
      <w:r w:rsidR="00B64F38">
        <w:rPr>
          <w:szCs w:val="28"/>
        </w:rPr>
        <w:t>dans des</w:t>
      </w:r>
      <w:r w:rsidR="00F94327">
        <w:rPr>
          <w:szCs w:val="28"/>
        </w:rPr>
        <w:t xml:space="preserve"> </w:t>
      </w:r>
      <w:proofErr w:type="spellStart"/>
      <w:r w:rsidR="00AC7FC2">
        <w:rPr>
          <w:szCs w:val="28"/>
        </w:rPr>
        <w:t>checkbox</w:t>
      </w:r>
      <w:proofErr w:type="spellEnd"/>
      <w:r w:rsidR="00AC7FC2">
        <w:rPr>
          <w:szCs w:val="28"/>
        </w:rPr>
        <w:t>)</w:t>
      </w:r>
      <w:r w:rsidR="00CD74AE">
        <w:rPr>
          <w:szCs w:val="28"/>
        </w:rPr>
        <w:t xml:space="preserve">. </w:t>
      </w:r>
      <w:r w:rsidR="005C0222">
        <w:rPr>
          <w:szCs w:val="28"/>
        </w:rPr>
        <w:t xml:space="preserve">De plus, nous allons inclure une image qui peut être téléversée dans le profil de chaque usager. </w:t>
      </w:r>
      <w:r w:rsidR="004D4898">
        <w:rPr>
          <w:szCs w:val="28"/>
        </w:rPr>
        <w:t>Il faut permettre d’ajouter et de modifier le rôle et l’image de profil en plus des autres informations du TP1.</w:t>
      </w:r>
    </w:p>
    <w:p w14:paraId="4C8BEDF4" w14:textId="77777777" w:rsidR="004D4898" w:rsidRDefault="004D4898" w:rsidP="004C1CC9">
      <w:pPr>
        <w:spacing w:after="0" w:line="240" w:lineRule="auto"/>
        <w:rPr>
          <w:szCs w:val="28"/>
        </w:rPr>
      </w:pPr>
    </w:p>
    <w:p w14:paraId="4C916285" w14:textId="4E84826A" w:rsidR="006A7069" w:rsidRDefault="006A7069" w:rsidP="004C1CC9">
      <w:pPr>
        <w:spacing w:after="0" w:line="240" w:lineRule="auto"/>
        <w:rPr>
          <w:szCs w:val="28"/>
        </w:rPr>
      </w:pPr>
      <w:r>
        <w:rPr>
          <w:szCs w:val="28"/>
        </w:rPr>
        <w:t>La gestion des usagers n’est disponible qu’aux utilisateurs possédant le rôle ‘admin’</w:t>
      </w:r>
      <w:r w:rsidR="00B951ED">
        <w:rPr>
          <w:szCs w:val="28"/>
        </w:rPr>
        <w:t>. Toutes les pages de la section gestion des usagers ne doit être accessibles qu’aux utilisateurs possédant ce rôle.</w:t>
      </w:r>
      <w:r w:rsidR="004D4898">
        <w:rPr>
          <w:szCs w:val="28"/>
        </w:rPr>
        <w:t xml:space="preserve"> </w:t>
      </w:r>
    </w:p>
    <w:p w14:paraId="48CCB34C" w14:textId="77777777" w:rsidR="007613E4" w:rsidRDefault="007613E4" w:rsidP="004C1CC9">
      <w:pPr>
        <w:spacing w:after="0" w:line="240" w:lineRule="auto"/>
        <w:rPr>
          <w:szCs w:val="28"/>
        </w:rPr>
      </w:pPr>
    </w:p>
    <w:p w14:paraId="19F90DAD" w14:textId="2E1B8201" w:rsidR="004106DE" w:rsidRDefault="004106DE" w:rsidP="004C1CC9">
      <w:pPr>
        <w:spacing w:after="0" w:line="240" w:lineRule="auto"/>
        <w:rPr>
          <w:szCs w:val="28"/>
        </w:rPr>
      </w:pPr>
      <w:r>
        <w:rPr>
          <w:szCs w:val="28"/>
        </w:rPr>
        <w:t>Pour ce qui est du 2</w:t>
      </w:r>
      <w:r w:rsidRPr="004106DE">
        <w:rPr>
          <w:szCs w:val="28"/>
          <w:vertAlign w:val="superscript"/>
        </w:rPr>
        <w:t>e</w:t>
      </w:r>
      <w:r>
        <w:rPr>
          <w:szCs w:val="28"/>
        </w:rPr>
        <w:t xml:space="preserve"> choix du menu « Affichage/Gestion des livres »</w:t>
      </w:r>
      <w:r w:rsidR="00A76CE8">
        <w:rPr>
          <w:szCs w:val="28"/>
        </w:rPr>
        <w:t>, il permet d’afficher le contenu de la collection livres pour tous les utilisateurs</w:t>
      </w:r>
      <w:r w:rsidR="003552F9">
        <w:rPr>
          <w:szCs w:val="28"/>
        </w:rPr>
        <w:t xml:space="preserve"> (dans une liste)</w:t>
      </w:r>
      <w:r w:rsidR="001E6312">
        <w:rPr>
          <w:szCs w:val="28"/>
        </w:rPr>
        <w:t>. Les options de gestion des livres ne seront accessibles qu’aux usagers qui possèdent le rôle ‘gestion’.</w:t>
      </w:r>
      <w:r w:rsidR="00D165E8">
        <w:rPr>
          <w:szCs w:val="28"/>
        </w:rPr>
        <w:t xml:space="preserve"> Il faudra donc afficher les livres </w:t>
      </w:r>
      <w:r w:rsidR="00134984">
        <w:rPr>
          <w:szCs w:val="28"/>
        </w:rPr>
        <w:t xml:space="preserve">à tout le monde et permettre de modifier le contenu </w:t>
      </w:r>
      <w:r w:rsidR="0015595A">
        <w:rPr>
          <w:szCs w:val="28"/>
        </w:rPr>
        <w:t xml:space="preserve">seulement </w:t>
      </w:r>
      <w:r w:rsidR="00134984">
        <w:rPr>
          <w:szCs w:val="28"/>
        </w:rPr>
        <w:t xml:space="preserve">si l’utilisateur </w:t>
      </w:r>
      <w:r w:rsidR="00310E73">
        <w:rPr>
          <w:szCs w:val="28"/>
        </w:rPr>
        <w:t xml:space="preserve">possède le rôle </w:t>
      </w:r>
      <w:r w:rsidR="0015595A">
        <w:rPr>
          <w:szCs w:val="28"/>
        </w:rPr>
        <w:t xml:space="preserve">‘gestion’ </w:t>
      </w:r>
      <w:r w:rsidR="00310E73">
        <w:rPr>
          <w:szCs w:val="28"/>
        </w:rPr>
        <w:t xml:space="preserve">(ajout, suppression, modification). </w:t>
      </w:r>
      <w:r w:rsidR="00DC5A6B">
        <w:rPr>
          <w:szCs w:val="28"/>
        </w:rPr>
        <w:t>Il faut aussi afficher dans un</w:t>
      </w:r>
      <w:r w:rsidR="00731763">
        <w:rPr>
          <w:szCs w:val="28"/>
        </w:rPr>
        <w:t xml:space="preserve">e balise </w:t>
      </w:r>
      <w:proofErr w:type="spellStart"/>
      <w:r w:rsidR="00731763">
        <w:rPr>
          <w:szCs w:val="28"/>
        </w:rPr>
        <w:t>img</w:t>
      </w:r>
      <w:proofErr w:type="spellEnd"/>
      <w:r w:rsidR="00731763">
        <w:rPr>
          <w:szCs w:val="28"/>
        </w:rPr>
        <w:t xml:space="preserve"> le contenu de </w:t>
      </w:r>
      <w:proofErr w:type="spellStart"/>
      <w:r w:rsidR="006B5274">
        <w:rPr>
          <w:szCs w:val="28"/>
        </w:rPr>
        <w:t>url_image</w:t>
      </w:r>
      <w:proofErr w:type="spellEnd"/>
      <w:r w:rsidR="006B5274">
        <w:rPr>
          <w:szCs w:val="28"/>
        </w:rPr>
        <w:t xml:space="preserve"> </w:t>
      </w:r>
      <w:r w:rsidR="00C61BAA">
        <w:rPr>
          <w:szCs w:val="28"/>
        </w:rPr>
        <w:t xml:space="preserve">de la </w:t>
      </w:r>
      <w:r w:rsidR="00AD642D">
        <w:rPr>
          <w:szCs w:val="28"/>
        </w:rPr>
        <w:t>collection</w:t>
      </w:r>
      <w:r w:rsidR="008351BE">
        <w:rPr>
          <w:szCs w:val="28"/>
        </w:rPr>
        <w:t xml:space="preserve"> livres.</w:t>
      </w:r>
      <w:r w:rsidR="007F56B5">
        <w:rPr>
          <w:szCs w:val="28"/>
        </w:rPr>
        <w:t xml:space="preserve"> Vous n’avez pas à valider que le fichier image est disponible sur l’URL</w:t>
      </w:r>
      <w:r w:rsidR="00DD3E06">
        <w:rPr>
          <w:szCs w:val="28"/>
        </w:rPr>
        <w:t xml:space="preserve"> (juste l’afficher)</w:t>
      </w:r>
      <w:r w:rsidR="006B5274">
        <w:rPr>
          <w:szCs w:val="28"/>
        </w:rPr>
        <w:t>.</w:t>
      </w:r>
      <w:r w:rsidR="00DD3E06">
        <w:rPr>
          <w:szCs w:val="28"/>
        </w:rPr>
        <w:t xml:space="preserve"> Vous devriez l’afficher en miniature sur la liste des livres et en plus gros lors de l’affichage des détails.</w:t>
      </w:r>
      <w:r w:rsidR="003552F9">
        <w:rPr>
          <w:szCs w:val="28"/>
        </w:rPr>
        <w:t xml:space="preserve"> (</w:t>
      </w:r>
      <w:proofErr w:type="gramStart"/>
      <w:r w:rsidR="003552F9">
        <w:rPr>
          <w:szCs w:val="28"/>
        </w:rPr>
        <w:t>il</w:t>
      </w:r>
      <w:proofErr w:type="gramEnd"/>
      <w:r w:rsidR="003552F9">
        <w:rPr>
          <w:szCs w:val="28"/>
        </w:rPr>
        <w:t xml:space="preserve"> faut permettre de changer l’URL lors de la modification d’un livre).</w:t>
      </w:r>
    </w:p>
    <w:p w14:paraId="2938AAC4" w14:textId="77777777" w:rsidR="00FA7328" w:rsidRDefault="00FA7328" w:rsidP="004C1CC9">
      <w:pPr>
        <w:spacing w:after="0" w:line="240" w:lineRule="auto"/>
        <w:rPr>
          <w:szCs w:val="28"/>
        </w:rPr>
      </w:pPr>
    </w:p>
    <w:p w14:paraId="16BFAA4B" w14:textId="51A4CDC8" w:rsidR="00467272" w:rsidRDefault="006D569F" w:rsidP="004C1CC9">
      <w:pPr>
        <w:spacing w:after="0" w:line="240" w:lineRule="auto"/>
        <w:rPr>
          <w:szCs w:val="28"/>
        </w:rPr>
      </w:pPr>
      <w:r>
        <w:rPr>
          <w:szCs w:val="28"/>
        </w:rPr>
        <w:t>Comme pour le TP1, l</w:t>
      </w:r>
      <w:r w:rsidR="00605524">
        <w:rPr>
          <w:szCs w:val="28"/>
        </w:rPr>
        <w:t>’affichage</w:t>
      </w:r>
      <w:r w:rsidR="00BA461E">
        <w:rPr>
          <w:szCs w:val="28"/>
        </w:rPr>
        <w:t xml:space="preserve"> et la conception des pages de gestion </w:t>
      </w:r>
      <w:r w:rsidR="00F4754F">
        <w:rPr>
          <w:szCs w:val="28"/>
        </w:rPr>
        <w:t xml:space="preserve">des usagers </w:t>
      </w:r>
      <w:r w:rsidR="00DC5A6B">
        <w:rPr>
          <w:szCs w:val="28"/>
        </w:rPr>
        <w:t xml:space="preserve">(de même que pour les livres) </w:t>
      </w:r>
      <w:r w:rsidR="00D30C93" w:rsidRPr="009340EC">
        <w:rPr>
          <w:szCs w:val="28"/>
        </w:rPr>
        <w:t>est laissé</w:t>
      </w:r>
      <w:r w:rsidR="009340EC" w:rsidRPr="009340EC">
        <w:rPr>
          <w:szCs w:val="28"/>
        </w:rPr>
        <w:t xml:space="preserve"> à votre discrétion. </w:t>
      </w:r>
      <w:r w:rsidR="00A30B7C">
        <w:rPr>
          <w:szCs w:val="28"/>
        </w:rPr>
        <w:t>Vous devez permettre l’</w:t>
      </w:r>
      <w:r w:rsidR="006D05B1">
        <w:rPr>
          <w:szCs w:val="28"/>
        </w:rPr>
        <w:t>affichage, l’</w:t>
      </w:r>
      <w:r w:rsidR="00A30B7C">
        <w:rPr>
          <w:szCs w:val="28"/>
        </w:rPr>
        <w:t>ajout</w:t>
      </w:r>
      <w:r w:rsidR="006D05B1">
        <w:rPr>
          <w:szCs w:val="28"/>
        </w:rPr>
        <w:t>, la modification</w:t>
      </w:r>
      <w:r w:rsidR="008B7173">
        <w:rPr>
          <w:szCs w:val="28"/>
        </w:rPr>
        <w:t xml:space="preserve"> et la suppression </w:t>
      </w:r>
      <w:r w:rsidR="00BA461E">
        <w:rPr>
          <w:szCs w:val="28"/>
        </w:rPr>
        <w:t>d</w:t>
      </w:r>
      <w:r w:rsidR="00F4754F">
        <w:rPr>
          <w:szCs w:val="28"/>
        </w:rPr>
        <w:t xml:space="preserve">es usagers. </w:t>
      </w:r>
      <w:r w:rsidR="008A3C84">
        <w:rPr>
          <w:szCs w:val="28"/>
        </w:rPr>
        <w:t xml:space="preserve">J’imagine </w:t>
      </w:r>
      <w:r w:rsidR="00F930DC">
        <w:rPr>
          <w:szCs w:val="28"/>
        </w:rPr>
        <w:t>très bien une liste des usagers avec des boutons pour modifier et supprimer (avec confirmation).</w:t>
      </w:r>
      <w:r w:rsidR="002F0071">
        <w:rPr>
          <w:szCs w:val="28"/>
        </w:rPr>
        <w:t xml:space="preserve"> </w:t>
      </w:r>
      <w:r w:rsidR="00475D74">
        <w:rPr>
          <w:szCs w:val="28"/>
        </w:rPr>
        <w:t>Utilis</w:t>
      </w:r>
      <w:r w:rsidR="00162322">
        <w:rPr>
          <w:szCs w:val="28"/>
        </w:rPr>
        <w:t xml:space="preserve">ez </w:t>
      </w:r>
      <w:r w:rsidR="00FA4A44">
        <w:rPr>
          <w:szCs w:val="28"/>
        </w:rPr>
        <w:t xml:space="preserve">votre imagination et </w:t>
      </w:r>
      <w:r w:rsidR="00162322">
        <w:rPr>
          <w:szCs w:val="28"/>
        </w:rPr>
        <w:t>« </w:t>
      </w:r>
      <w:proofErr w:type="spellStart"/>
      <w:r w:rsidR="00162322">
        <w:rPr>
          <w:szCs w:val="28"/>
        </w:rPr>
        <w:t>fontawesome</w:t>
      </w:r>
      <w:proofErr w:type="spellEnd"/>
      <w:r w:rsidR="00162322">
        <w:rPr>
          <w:szCs w:val="28"/>
        </w:rPr>
        <w:t xml:space="preserve"> » pour </w:t>
      </w:r>
      <w:r w:rsidR="00FA4A44">
        <w:rPr>
          <w:szCs w:val="28"/>
        </w:rPr>
        <w:t xml:space="preserve">afficher d’élégants boutons. Les différents contenus seront chargés </w:t>
      </w:r>
      <w:r w:rsidR="00FA7328">
        <w:rPr>
          <w:szCs w:val="28"/>
        </w:rPr>
        <w:t xml:space="preserve">au fur et à mesure </w:t>
      </w:r>
      <w:r w:rsidR="00BA4E80">
        <w:rPr>
          <w:szCs w:val="28"/>
        </w:rPr>
        <w:t>selon les besoins que nous avons.</w:t>
      </w:r>
    </w:p>
    <w:p w14:paraId="5714D792" w14:textId="77777777" w:rsidR="00A30B7C" w:rsidRPr="009340EC" w:rsidRDefault="00A30B7C" w:rsidP="004C1CC9">
      <w:pPr>
        <w:spacing w:after="0" w:line="240" w:lineRule="auto"/>
        <w:rPr>
          <w:szCs w:val="28"/>
        </w:rPr>
      </w:pPr>
    </w:p>
    <w:p w14:paraId="62A2FDE4" w14:textId="2E9C95A4" w:rsidR="00E41F04" w:rsidRDefault="004C235B" w:rsidP="004C1CC9">
      <w:pPr>
        <w:spacing w:after="0" w:line="240" w:lineRule="auto"/>
        <w:rPr>
          <w:szCs w:val="28"/>
        </w:rPr>
      </w:pPr>
      <w:r>
        <w:rPr>
          <w:szCs w:val="28"/>
        </w:rPr>
        <w:t>Naturellement</w:t>
      </w:r>
      <w:r w:rsidR="00280B9B">
        <w:rPr>
          <w:szCs w:val="28"/>
        </w:rPr>
        <w:t xml:space="preserve"> la section route </w:t>
      </w:r>
      <w:r>
        <w:rPr>
          <w:szCs w:val="28"/>
        </w:rPr>
        <w:t>est le point central de votre application Web</w:t>
      </w:r>
      <w:r w:rsidR="00780C76">
        <w:rPr>
          <w:szCs w:val="28"/>
        </w:rPr>
        <w:t xml:space="preserve">, car tout se décide dans cette section. </w:t>
      </w:r>
      <w:r w:rsidR="001F159B">
        <w:rPr>
          <w:szCs w:val="28"/>
        </w:rPr>
        <w:t>Voici les routes que vous devriez avoir :</w:t>
      </w:r>
    </w:p>
    <w:p w14:paraId="5F22DF62" w14:textId="12F66D94" w:rsidR="0092201C" w:rsidRDefault="0092201C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/usagers/login »</w:t>
      </w:r>
      <w:r w:rsidR="00FC513D">
        <w:rPr>
          <w:szCs w:val="28"/>
        </w:rPr>
        <w:t xml:space="preserve"> </w:t>
      </w:r>
      <w:r w:rsidR="0002375E">
        <w:rPr>
          <w:szCs w:val="28"/>
        </w:rPr>
        <w:t>pour la page de connexion (a</w:t>
      </w:r>
      <w:r w:rsidR="00E97E4D">
        <w:rPr>
          <w:szCs w:val="28"/>
        </w:rPr>
        <w:t>u</w:t>
      </w:r>
      <w:r w:rsidR="0002375E">
        <w:rPr>
          <w:szCs w:val="28"/>
        </w:rPr>
        <w:t>thentification)</w:t>
      </w:r>
    </w:p>
    <w:p w14:paraId="28461748" w14:textId="1F8EAE86" w:rsidR="00FB757C" w:rsidRDefault="00FB757C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de la page d’accueil </w:t>
      </w:r>
      <w:r w:rsidR="00280B9B">
        <w:rPr>
          <w:szCs w:val="28"/>
        </w:rPr>
        <w:t xml:space="preserve">qui va accepter </w:t>
      </w:r>
      <w:r>
        <w:rPr>
          <w:szCs w:val="28"/>
        </w:rPr>
        <w:t>« / » ou « /index »</w:t>
      </w:r>
      <w:r w:rsidR="00CB2072">
        <w:rPr>
          <w:szCs w:val="28"/>
        </w:rPr>
        <w:t xml:space="preserve"> ou encore « /index.html »</w:t>
      </w:r>
    </w:p>
    <w:p w14:paraId="356E378B" w14:textId="22421687" w:rsidR="00630DB9" w:rsidRDefault="00630DB9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FC513D">
        <w:rPr>
          <w:szCs w:val="28"/>
        </w:rPr>
        <w:t>« /usagers/</w:t>
      </w:r>
      <w:proofErr w:type="spellStart"/>
      <w:r w:rsidR="00FC513D">
        <w:rPr>
          <w:szCs w:val="28"/>
        </w:rPr>
        <w:t>logout</w:t>
      </w:r>
      <w:proofErr w:type="spellEnd"/>
      <w:r w:rsidR="00FC513D">
        <w:rPr>
          <w:szCs w:val="28"/>
        </w:rPr>
        <w:t> » pour déconnecter l’usager</w:t>
      </w:r>
    </w:p>
    <w:p w14:paraId="550285F2" w14:textId="382DA4CD" w:rsidR="001F159B" w:rsidRDefault="001F159B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427FA2">
        <w:rPr>
          <w:szCs w:val="28"/>
        </w:rPr>
        <w:t>« /usagers/</w:t>
      </w:r>
      <w:r w:rsidR="008F2A8A">
        <w:rPr>
          <w:szCs w:val="28"/>
        </w:rPr>
        <w:t>menu</w:t>
      </w:r>
      <w:r w:rsidR="00427FA2">
        <w:rPr>
          <w:szCs w:val="28"/>
        </w:rPr>
        <w:t> » (afin d</w:t>
      </w:r>
      <w:r w:rsidR="00FA43E3">
        <w:rPr>
          <w:szCs w:val="28"/>
        </w:rPr>
        <w:t>’</w:t>
      </w:r>
      <w:r w:rsidR="00427FA2">
        <w:rPr>
          <w:szCs w:val="28"/>
        </w:rPr>
        <w:t>afficher</w:t>
      </w:r>
      <w:r w:rsidR="00FA43E3">
        <w:rPr>
          <w:szCs w:val="28"/>
        </w:rPr>
        <w:t xml:space="preserve"> une liste</w:t>
      </w:r>
      <w:r w:rsidR="00CB2072">
        <w:rPr>
          <w:szCs w:val="28"/>
        </w:rPr>
        <w:t xml:space="preserve"> des usagers</w:t>
      </w:r>
      <w:r w:rsidR="00427FA2">
        <w:rPr>
          <w:szCs w:val="28"/>
        </w:rPr>
        <w:t>)</w:t>
      </w:r>
    </w:p>
    <w:p w14:paraId="3644FE6C" w14:textId="25DEA1D7" w:rsidR="00F92ECC" w:rsidRDefault="00F92ECC" w:rsidP="00F92ECC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</w:t>
      </w:r>
      <w:proofErr w:type="spellStart"/>
      <w:r>
        <w:rPr>
          <w:szCs w:val="28"/>
        </w:rPr>
        <w:t>edit</w:t>
      </w:r>
      <w:r w:rsidR="00630DB9">
        <w:rPr>
          <w:szCs w:val="28"/>
        </w:rPr>
        <w:t>er</w:t>
      </w:r>
      <w:proofErr w:type="spellEnd"/>
      <w:r>
        <w:rPr>
          <w:szCs w:val="28"/>
        </w:rPr>
        <w:t> » (afin d’afficher un usager pour le modifier)</w:t>
      </w:r>
    </w:p>
    <w:p w14:paraId="0FE143B0" w14:textId="18005ECB" w:rsidR="00F92ECC" w:rsidRDefault="00F92ECC" w:rsidP="00F92ECC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</w:t>
      </w:r>
      <w:r w:rsidR="00630DB9">
        <w:rPr>
          <w:szCs w:val="28"/>
        </w:rPr>
        <w:t>ajouter</w:t>
      </w:r>
      <w:r>
        <w:rPr>
          <w:szCs w:val="28"/>
        </w:rPr>
        <w:t> » (afin d’afficher un usager pour l’</w:t>
      </w:r>
      <w:r w:rsidR="00CB2072">
        <w:rPr>
          <w:szCs w:val="28"/>
        </w:rPr>
        <w:t>ajouter dans la BD</w:t>
      </w:r>
      <w:r>
        <w:rPr>
          <w:szCs w:val="28"/>
        </w:rPr>
        <w:t>)</w:t>
      </w:r>
    </w:p>
    <w:p w14:paraId="258A2105" w14:textId="00468977" w:rsidR="00FB01FD" w:rsidRPr="00F95ADA" w:rsidRDefault="00FB01FD" w:rsidP="00F95ADA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/usagers/supprimer » (afin d’afficher un usager pour confirmer la suppre</w:t>
      </w:r>
      <w:r w:rsidR="00E971C2">
        <w:rPr>
          <w:szCs w:val="28"/>
        </w:rPr>
        <w:t>s</w:t>
      </w:r>
      <w:r>
        <w:rPr>
          <w:szCs w:val="28"/>
        </w:rPr>
        <w:t>sion)</w:t>
      </w:r>
    </w:p>
    <w:p w14:paraId="3FF3BC00" w14:textId="7753B17C" w:rsidR="00780C76" w:rsidRDefault="00780C76" w:rsidP="001F159B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d</w:t>
      </w:r>
      <w:r w:rsidR="00A47B9B">
        <w:rPr>
          <w:szCs w:val="28"/>
        </w:rPr>
        <w:t xml:space="preserve">e la page des livres « /livres/ » (afin d’afficher </w:t>
      </w:r>
      <w:r w:rsidR="002A753D">
        <w:rPr>
          <w:szCs w:val="28"/>
        </w:rPr>
        <w:t>la liste des livres</w:t>
      </w:r>
      <w:r w:rsidR="00551E83">
        <w:rPr>
          <w:szCs w:val="28"/>
        </w:rPr>
        <w:t>)</w:t>
      </w:r>
    </w:p>
    <w:p w14:paraId="0C1C7E81" w14:textId="36A2F6E7" w:rsid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</w:t>
      </w:r>
      <w:proofErr w:type="spellStart"/>
      <w:r>
        <w:rPr>
          <w:szCs w:val="28"/>
        </w:rPr>
        <w:t>editer</w:t>
      </w:r>
      <w:proofErr w:type="spellEnd"/>
      <w:r>
        <w:rPr>
          <w:szCs w:val="28"/>
        </w:rPr>
        <w:t> » (afin d’afficher un livre pour le modifier)</w:t>
      </w:r>
    </w:p>
    <w:p w14:paraId="3C2DD23C" w14:textId="72372F39" w:rsid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/livres/ajouter » (afin d’afficher un livre pour l’ajouter dans la BD)</w:t>
      </w:r>
    </w:p>
    <w:p w14:paraId="60CCE4A5" w14:textId="1576A8D6" w:rsidR="00551E83" w:rsidRPr="00551E83" w:rsidRDefault="00551E83" w:rsidP="00551E83">
      <w:pPr>
        <w:numPr>
          <w:ilvl w:val="0"/>
          <w:numId w:val="22"/>
        </w:numPr>
        <w:spacing w:after="0" w:line="240" w:lineRule="auto"/>
        <w:rPr>
          <w:szCs w:val="28"/>
        </w:rPr>
      </w:pPr>
      <w:r>
        <w:rPr>
          <w:szCs w:val="28"/>
        </w:rPr>
        <w:t>GET « /livres/supprimer » (afin d’afficher un livre pour confirmer la suppression)</w:t>
      </w:r>
    </w:p>
    <w:p w14:paraId="622261D5" w14:textId="77777777" w:rsidR="00F95ADA" w:rsidRDefault="00F95ADA" w:rsidP="004C1CC9">
      <w:pPr>
        <w:spacing w:after="0" w:line="240" w:lineRule="auto"/>
        <w:rPr>
          <w:szCs w:val="28"/>
        </w:rPr>
      </w:pPr>
    </w:p>
    <w:p w14:paraId="46EA5FA4" w14:textId="18E7D8C6" w:rsidR="00F92ECC" w:rsidRDefault="004802A3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Aucune de ces pages </w:t>
      </w:r>
      <w:r w:rsidR="001214D4">
        <w:rPr>
          <w:szCs w:val="28"/>
        </w:rPr>
        <w:t xml:space="preserve">(sauf login) </w:t>
      </w:r>
      <w:r>
        <w:rPr>
          <w:szCs w:val="28"/>
        </w:rPr>
        <w:t>ne devraient être accessibles si l’utilisateur n’est pas authentifié.</w:t>
      </w:r>
      <w:r w:rsidR="001214D4">
        <w:rPr>
          <w:szCs w:val="28"/>
        </w:rPr>
        <w:t xml:space="preserve"> </w:t>
      </w:r>
      <w:r w:rsidR="00F92ECC">
        <w:rPr>
          <w:szCs w:val="28"/>
        </w:rPr>
        <w:t xml:space="preserve">Les sections qui se ressemblent d’une page à l’autre devraient se </w:t>
      </w:r>
      <w:r w:rsidR="00630DB9">
        <w:rPr>
          <w:szCs w:val="28"/>
        </w:rPr>
        <w:t>retrouver dans un « </w:t>
      </w:r>
      <w:proofErr w:type="spellStart"/>
      <w:r w:rsidR="00F95ADA">
        <w:rPr>
          <w:szCs w:val="28"/>
        </w:rPr>
        <w:t>layout</w:t>
      </w:r>
      <w:proofErr w:type="spellEnd"/>
      <w:r w:rsidR="00F95ADA">
        <w:rPr>
          <w:szCs w:val="28"/>
        </w:rPr>
        <w:t xml:space="preserve"> </w:t>
      </w:r>
      <w:r w:rsidR="00630DB9">
        <w:rPr>
          <w:szCs w:val="28"/>
        </w:rPr>
        <w:t>partiel »</w:t>
      </w:r>
      <w:r w:rsidR="00E971C2">
        <w:rPr>
          <w:szCs w:val="28"/>
        </w:rPr>
        <w:t xml:space="preserve"> (comme par exemple</w:t>
      </w:r>
      <w:r w:rsidR="00D16949">
        <w:rPr>
          <w:szCs w:val="28"/>
        </w:rPr>
        <w:t>,</w:t>
      </w:r>
      <w:r w:rsidR="00E971C2">
        <w:rPr>
          <w:szCs w:val="28"/>
        </w:rPr>
        <w:t xml:space="preserve"> l’affichage d’un usager</w:t>
      </w:r>
      <w:r w:rsidR="00551E83">
        <w:rPr>
          <w:szCs w:val="28"/>
        </w:rPr>
        <w:t xml:space="preserve"> ou d’un livre</w:t>
      </w:r>
      <w:r w:rsidR="00E971C2">
        <w:rPr>
          <w:szCs w:val="28"/>
        </w:rPr>
        <w:t>)</w:t>
      </w:r>
      <w:r w:rsidR="00630DB9">
        <w:rPr>
          <w:szCs w:val="28"/>
        </w:rPr>
        <w:t>.</w:t>
      </w:r>
      <w:r w:rsidR="006B0FF6">
        <w:rPr>
          <w:szCs w:val="28"/>
        </w:rPr>
        <w:t xml:space="preserve"> Vous pouvez ajouter d’autres routes selon vos besoins, mais les routes </w:t>
      </w:r>
      <w:r w:rsidR="00A94B21">
        <w:rPr>
          <w:szCs w:val="28"/>
        </w:rPr>
        <w:t>identifiées ci-dessus sont obligatoires.</w:t>
      </w:r>
    </w:p>
    <w:p w14:paraId="05398461" w14:textId="77777777" w:rsidR="00630DB9" w:rsidRDefault="00630DB9" w:rsidP="004C1CC9">
      <w:pPr>
        <w:spacing w:after="0" w:line="240" w:lineRule="auto"/>
        <w:rPr>
          <w:szCs w:val="28"/>
        </w:rPr>
      </w:pPr>
    </w:p>
    <w:p w14:paraId="21A1D042" w14:textId="5739FCA3" w:rsidR="00306BDA" w:rsidRDefault="00D16949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Votre application doit être facile à utiliser et </w:t>
      </w:r>
      <w:r w:rsidR="008223B4">
        <w:rPr>
          <w:szCs w:val="28"/>
        </w:rPr>
        <w:t>vous devez soigner la présentation.</w:t>
      </w:r>
      <w:r w:rsidR="00E0198A">
        <w:rPr>
          <w:szCs w:val="28"/>
        </w:rPr>
        <w:t xml:space="preserve"> Lors de la remise du travail vous devrez faire une présentation </w:t>
      </w:r>
      <w:r w:rsidR="00592382">
        <w:rPr>
          <w:szCs w:val="28"/>
        </w:rPr>
        <w:t>de l’exécution de votre travail au professeur.</w:t>
      </w:r>
      <w:r w:rsidR="00C21E00">
        <w:rPr>
          <w:szCs w:val="28"/>
        </w:rPr>
        <w:t xml:space="preserve"> </w:t>
      </w:r>
    </w:p>
    <w:p w14:paraId="669DF06C" w14:textId="541D5F10" w:rsidR="00E745D2" w:rsidRDefault="00E745D2" w:rsidP="00A81D07">
      <w:pPr>
        <w:spacing w:after="0" w:line="240" w:lineRule="auto"/>
        <w:rPr>
          <w:szCs w:val="28"/>
        </w:rPr>
      </w:pPr>
    </w:p>
    <w:p w14:paraId="05D4BE03" w14:textId="1F48E7FE" w:rsidR="00E745D2" w:rsidRDefault="00E745D2" w:rsidP="00A81D07">
      <w:pPr>
        <w:spacing w:after="0" w:line="240" w:lineRule="auto"/>
        <w:rPr>
          <w:szCs w:val="28"/>
        </w:rPr>
      </w:pPr>
      <w:proofErr w:type="gramStart"/>
      <w:r>
        <w:rPr>
          <w:szCs w:val="28"/>
        </w:rPr>
        <w:t xml:space="preserve">De façon à </w:t>
      </w:r>
      <w:r w:rsidR="001874F4">
        <w:rPr>
          <w:szCs w:val="28"/>
        </w:rPr>
        <w:t>ce</w:t>
      </w:r>
      <w:proofErr w:type="gramEnd"/>
      <w:r w:rsidR="001874F4">
        <w:rPr>
          <w:szCs w:val="28"/>
        </w:rPr>
        <w:t xml:space="preserve"> que je puisse me connecter à votre application vous devez me créer un utilisateur</w:t>
      </w:r>
      <w:r w:rsidR="00B71C85">
        <w:rPr>
          <w:szCs w:val="28"/>
        </w:rPr>
        <w:t xml:space="preserve"> </w:t>
      </w:r>
      <w:r w:rsidR="00C90010">
        <w:rPr>
          <w:szCs w:val="28"/>
        </w:rPr>
        <w:t xml:space="preserve">dans votre BD </w:t>
      </w:r>
      <w:r w:rsidR="00B71C85">
        <w:rPr>
          <w:szCs w:val="28"/>
        </w:rPr>
        <w:t>qui se nomme ‘Alain Pilon’ et utilise un email ‘al</w:t>
      </w:r>
      <w:r w:rsidR="006B22C3">
        <w:rPr>
          <w:szCs w:val="28"/>
        </w:rPr>
        <w:t>ain</w:t>
      </w:r>
      <w:r w:rsidR="00B71C85">
        <w:rPr>
          <w:szCs w:val="28"/>
        </w:rPr>
        <w:t xml:space="preserve">@gmail.com’ et mot de passe </w:t>
      </w:r>
      <w:r w:rsidR="00D64763">
        <w:rPr>
          <w:szCs w:val="28"/>
        </w:rPr>
        <w:t>‘alain9’</w:t>
      </w:r>
      <w:r w:rsidR="008B5DFA">
        <w:rPr>
          <w:szCs w:val="28"/>
        </w:rPr>
        <w:t xml:space="preserve"> (et possède les privilèges : admin, normal et gestion)</w:t>
      </w:r>
      <w:r w:rsidR="00D64763">
        <w:rPr>
          <w:szCs w:val="28"/>
        </w:rPr>
        <w:t>.</w:t>
      </w:r>
    </w:p>
    <w:p w14:paraId="0BAD18C8" w14:textId="0A9C6CC1" w:rsidR="00C21E00" w:rsidRDefault="00C21E00" w:rsidP="00A81D07">
      <w:pPr>
        <w:spacing w:after="0" w:line="240" w:lineRule="auto"/>
        <w:rPr>
          <w:szCs w:val="28"/>
        </w:rPr>
      </w:pPr>
    </w:p>
    <w:p w14:paraId="2E04CF27" w14:textId="77777777" w:rsidR="00C21E00" w:rsidRPr="009340EC" w:rsidRDefault="00C21E00" w:rsidP="00A81D07">
      <w:pPr>
        <w:spacing w:after="0" w:line="240" w:lineRule="auto"/>
        <w:rPr>
          <w:szCs w:val="28"/>
        </w:rPr>
      </w:pPr>
    </w:p>
    <w:sectPr w:rsidR="00C21E00" w:rsidRPr="009340EC" w:rsidSect="00D914EC">
      <w:headerReference w:type="default" r:id="rId8"/>
      <w:footerReference w:type="default" r:id="rId9"/>
      <w:pgSz w:w="12240" w:h="15840"/>
      <w:pgMar w:top="1418" w:right="1080" w:bottom="1440" w:left="108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90C8" w14:textId="77777777" w:rsidR="00E8069F" w:rsidRDefault="00E8069F" w:rsidP="002A76DC">
      <w:pPr>
        <w:spacing w:after="0" w:line="240" w:lineRule="auto"/>
      </w:pPr>
      <w:r>
        <w:separator/>
      </w:r>
    </w:p>
  </w:endnote>
  <w:endnote w:type="continuationSeparator" w:id="0">
    <w:p w14:paraId="2533EE44" w14:textId="77777777" w:rsidR="00E8069F" w:rsidRDefault="00E8069F" w:rsidP="002A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CDC7" w14:textId="77777777" w:rsidR="001771F4" w:rsidRPr="001771F4" w:rsidRDefault="001771F4" w:rsidP="00652144">
    <w:pPr>
      <w:pStyle w:val="Pieddepage"/>
      <w:pBdr>
        <w:top w:val="single" w:sz="4" w:space="1" w:color="auto"/>
      </w:pBdr>
      <w:jc w:val="right"/>
      <w:rPr>
        <w:sz w:val="6"/>
        <w:szCs w:val="6"/>
      </w:rPr>
    </w:pPr>
  </w:p>
  <w:p w14:paraId="04B5D957" w14:textId="3E3B2A73" w:rsidR="002C66BE" w:rsidRDefault="002C66BE" w:rsidP="00652144">
    <w:pPr>
      <w:pStyle w:val="Pieddepage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t xml:space="preserve"> de </w:t>
    </w:r>
    <w:r w:rsidR="0042679B">
      <w:t>3</w:t>
    </w:r>
  </w:p>
  <w:p w14:paraId="1D2C4B99" w14:textId="77777777" w:rsidR="000C31DA" w:rsidRDefault="000C31DA" w:rsidP="002A76DC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5102E" w14:textId="77777777" w:rsidR="00E8069F" w:rsidRDefault="00E8069F" w:rsidP="002A76DC">
      <w:pPr>
        <w:spacing w:after="0" w:line="240" w:lineRule="auto"/>
      </w:pPr>
      <w:r>
        <w:separator/>
      </w:r>
    </w:p>
  </w:footnote>
  <w:footnote w:type="continuationSeparator" w:id="0">
    <w:p w14:paraId="5B649A7B" w14:textId="77777777" w:rsidR="00E8069F" w:rsidRDefault="00E8069F" w:rsidP="002A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FA1" w14:textId="7BDD6D4E" w:rsidR="00BE222C" w:rsidRDefault="00BE222C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7371"/>
        <w:tab w:val="right" w:pos="9923"/>
      </w:tabs>
      <w:ind w:left="-142" w:right="-126" w:firstLine="142"/>
      <w:rPr>
        <w:b/>
        <w:color w:val="F8F8F8"/>
        <w:sz w:val="20"/>
      </w:rPr>
    </w:pPr>
    <w:r>
      <w:rPr>
        <w:b/>
        <w:color w:val="F8F8F8"/>
        <w:sz w:val="20"/>
      </w:rPr>
      <w:t>Collège Lionel-Groulx</w:t>
    </w:r>
    <w:r>
      <w:rPr>
        <w:b/>
        <w:color w:val="F8F8F8"/>
        <w:sz w:val="20"/>
      </w:rPr>
      <w:tab/>
    </w:r>
    <w:r w:rsidR="009F1B1C">
      <w:rPr>
        <w:b/>
        <w:color w:val="F8F8F8"/>
        <w:sz w:val="20"/>
      </w:rPr>
      <w:t xml:space="preserve">Programmation </w:t>
    </w:r>
    <w:r w:rsidR="00443A5B">
      <w:rPr>
        <w:b/>
        <w:color w:val="F8F8F8"/>
        <w:sz w:val="20"/>
      </w:rPr>
      <w:t>Web</w:t>
    </w:r>
    <w:r>
      <w:rPr>
        <w:b/>
        <w:color w:val="F8F8F8"/>
        <w:sz w:val="20"/>
      </w:rPr>
      <w:t xml:space="preserve"> </w:t>
    </w:r>
    <w:r w:rsidR="003440DD">
      <w:rPr>
        <w:b/>
        <w:color w:val="F8F8F8"/>
        <w:sz w:val="20"/>
      </w:rPr>
      <w:t>2</w:t>
    </w:r>
  </w:p>
  <w:p w14:paraId="29CF419A" w14:textId="6483065F" w:rsidR="000C31DA" w:rsidRDefault="000C31DA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3402"/>
        <w:tab w:val="left" w:pos="7371"/>
        <w:tab w:val="right" w:pos="10080"/>
      </w:tabs>
      <w:ind w:left="-142" w:right="-126" w:firstLine="142"/>
    </w:pPr>
    <w:r>
      <w:rPr>
        <w:b/>
        <w:color w:val="F8F8F8"/>
        <w:sz w:val="20"/>
      </w:rPr>
      <w:t xml:space="preserve"> </w:t>
    </w:r>
    <w:r w:rsidR="00406A44">
      <w:rPr>
        <w:b/>
        <w:color w:val="F8F8F8"/>
        <w:sz w:val="20"/>
      </w:rPr>
      <w:t>Automne</w:t>
    </w:r>
    <w:r w:rsidR="00BE222C">
      <w:rPr>
        <w:b/>
        <w:color w:val="F8F8F8"/>
        <w:sz w:val="20"/>
      </w:rPr>
      <w:t xml:space="preserve"> </w:t>
    </w:r>
    <w:r w:rsidR="00C15B00">
      <w:rPr>
        <w:b/>
        <w:color w:val="F8F8F8"/>
        <w:sz w:val="20"/>
      </w:rPr>
      <w:t>20</w:t>
    </w:r>
    <w:r w:rsidR="00FD5F38">
      <w:rPr>
        <w:b/>
        <w:color w:val="F8F8F8"/>
        <w:sz w:val="20"/>
      </w:rPr>
      <w:t>2</w:t>
    </w:r>
    <w:r w:rsidR="00B64F38">
      <w:rPr>
        <w:b/>
        <w:color w:val="F8F8F8"/>
        <w:sz w:val="20"/>
      </w:rPr>
      <w:t>2</w:t>
    </w:r>
    <w:r w:rsidR="00BE222C">
      <w:rPr>
        <w:b/>
        <w:color w:val="F8F8F8"/>
        <w:sz w:val="20"/>
      </w:rPr>
      <w:tab/>
    </w:r>
    <w:r w:rsidR="00BE222C">
      <w:rPr>
        <w:b/>
        <w:color w:val="F8F8F8"/>
        <w:sz w:val="20"/>
      </w:rPr>
      <w:tab/>
    </w:r>
    <w:r w:rsidR="00B52BD2">
      <w:rPr>
        <w:b/>
        <w:color w:val="F8F8F8"/>
        <w:sz w:val="20"/>
      </w:rPr>
      <w:t>Travail pratique</w:t>
    </w:r>
    <w:r>
      <w:rPr>
        <w:b/>
        <w:color w:val="F8F8F8"/>
        <w:sz w:val="20"/>
      </w:rPr>
      <w:t xml:space="preserve"> </w:t>
    </w:r>
    <w:r w:rsidR="00436E05">
      <w:rPr>
        <w:b/>
        <w:color w:val="F8F8F8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F8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6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DA5"/>
    <w:multiLevelType w:val="hybridMultilevel"/>
    <w:tmpl w:val="F890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0741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AF2"/>
    <w:multiLevelType w:val="hybridMultilevel"/>
    <w:tmpl w:val="825C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15D53"/>
    <w:multiLevelType w:val="hybridMultilevel"/>
    <w:tmpl w:val="EDA22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191"/>
    <w:multiLevelType w:val="hybridMultilevel"/>
    <w:tmpl w:val="A5AC57E2"/>
    <w:lvl w:ilvl="0" w:tplc="F5D8F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725B8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22E0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DC1"/>
    <w:multiLevelType w:val="hybridMultilevel"/>
    <w:tmpl w:val="21C268B6"/>
    <w:lvl w:ilvl="0" w:tplc="CBECCF6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96DDC"/>
    <w:multiLevelType w:val="hybridMultilevel"/>
    <w:tmpl w:val="0114C1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557F"/>
    <w:multiLevelType w:val="hybridMultilevel"/>
    <w:tmpl w:val="233E52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E798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7B5"/>
    <w:multiLevelType w:val="hybridMultilevel"/>
    <w:tmpl w:val="677ECFD2"/>
    <w:lvl w:ilvl="0" w:tplc="E8B0604A">
      <w:start w:val="1"/>
      <w:numFmt w:val="decimal"/>
      <w:pStyle w:val="Question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6E4334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64189"/>
    <w:multiLevelType w:val="hybridMultilevel"/>
    <w:tmpl w:val="9B1AD090"/>
    <w:lvl w:ilvl="0" w:tplc="513A95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41371D"/>
    <w:multiLevelType w:val="multilevel"/>
    <w:tmpl w:val="591C228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8" w15:restartNumberingAfterBreak="0">
    <w:nsid w:val="660F2781"/>
    <w:multiLevelType w:val="hybridMultilevel"/>
    <w:tmpl w:val="DF0C672E"/>
    <w:lvl w:ilvl="0" w:tplc="651C74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E16C1A"/>
    <w:multiLevelType w:val="hybridMultilevel"/>
    <w:tmpl w:val="D530277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167944"/>
    <w:multiLevelType w:val="hybridMultilevel"/>
    <w:tmpl w:val="20583ABC"/>
    <w:lvl w:ilvl="0" w:tplc="5EAA2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5A31"/>
    <w:multiLevelType w:val="hybridMultilevel"/>
    <w:tmpl w:val="3F6679A4"/>
    <w:lvl w:ilvl="0" w:tplc="A5AAE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40806">
    <w:abstractNumId w:val="17"/>
  </w:num>
  <w:num w:numId="2" w16cid:durableId="1547640602">
    <w:abstractNumId w:val="14"/>
  </w:num>
  <w:num w:numId="3" w16cid:durableId="894270058">
    <w:abstractNumId w:val="10"/>
  </w:num>
  <w:num w:numId="4" w16cid:durableId="1114205735">
    <w:abstractNumId w:val="11"/>
  </w:num>
  <w:num w:numId="5" w16cid:durableId="1501192834">
    <w:abstractNumId w:val="19"/>
  </w:num>
  <w:num w:numId="6" w16cid:durableId="1148739761">
    <w:abstractNumId w:val="3"/>
  </w:num>
  <w:num w:numId="7" w16cid:durableId="1327591373">
    <w:abstractNumId w:val="21"/>
  </w:num>
  <w:num w:numId="8" w16cid:durableId="799348898">
    <w:abstractNumId w:val="13"/>
  </w:num>
  <w:num w:numId="9" w16cid:durableId="700590609">
    <w:abstractNumId w:val="18"/>
  </w:num>
  <w:num w:numId="10" w16cid:durableId="1544322847">
    <w:abstractNumId w:val="9"/>
  </w:num>
  <w:num w:numId="11" w16cid:durableId="2028017599">
    <w:abstractNumId w:val="2"/>
  </w:num>
  <w:num w:numId="12" w16cid:durableId="121921137">
    <w:abstractNumId w:val="5"/>
  </w:num>
  <w:num w:numId="13" w16cid:durableId="1504123671">
    <w:abstractNumId w:val="0"/>
  </w:num>
  <w:num w:numId="14" w16cid:durableId="569197632">
    <w:abstractNumId w:val="6"/>
  </w:num>
  <w:num w:numId="15" w16cid:durableId="2028293417">
    <w:abstractNumId w:val="15"/>
  </w:num>
  <w:num w:numId="16" w16cid:durableId="1653944528">
    <w:abstractNumId w:val="8"/>
  </w:num>
  <w:num w:numId="17" w16cid:durableId="882789930">
    <w:abstractNumId w:val="7"/>
  </w:num>
  <w:num w:numId="18" w16cid:durableId="1978492458">
    <w:abstractNumId w:val="1"/>
  </w:num>
  <w:num w:numId="19" w16cid:durableId="951937796">
    <w:abstractNumId w:val="12"/>
  </w:num>
  <w:num w:numId="20" w16cid:durableId="2059039118">
    <w:abstractNumId w:val="4"/>
  </w:num>
  <w:num w:numId="21" w16cid:durableId="884637606">
    <w:abstractNumId w:val="20"/>
  </w:num>
  <w:num w:numId="22" w16cid:durableId="1025257158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711"/>
    <w:rsid w:val="00000B1A"/>
    <w:rsid w:val="0000445E"/>
    <w:rsid w:val="000069D5"/>
    <w:rsid w:val="00010601"/>
    <w:rsid w:val="00010A3E"/>
    <w:rsid w:val="00011094"/>
    <w:rsid w:val="00011F15"/>
    <w:rsid w:val="00013DAC"/>
    <w:rsid w:val="00020D9E"/>
    <w:rsid w:val="0002375E"/>
    <w:rsid w:val="00035923"/>
    <w:rsid w:val="00036666"/>
    <w:rsid w:val="0004362E"/>
    <w:rsid w:val="00054781"/>
    <w:rsid w:val="00055A25"/>
    <w:rsid w:val="00055E3C"/>
    <w:rsid w:val="000808E8"/>
    <w:rsid w:val="000809BC"/>
    <w:rsid w:val="00082A4A"/>
    <w:rsid w:val="00094553"/>
    <w:rsid w:val="0009645C"/>
    <w:rsid w:val="00096D1A"/>
    <w:rsid w:val="00097F93"/>
    <w:rsid w:val="000A3AD0"/>
    <w:rsid w:val="000A5DA8"/>
    <w:rsid w:val="000A70C5"/>
    <w:rsid w:val="000B1D50"/>
    <w:rsid w:val="000C31DA"/>
    <w:rsid w:val="000C33A2"/>
    <w:rsid w:val="000C42FE"/>
    <w:rsid w:val="000D3344"/>
    <w:rsid w:val="000D5A69"/>
    <w:rsid w:val="000E72C5"/>
    <w:rsid w:val="000F21F9"/>
    <w:rsid w:val="001120E9"/>
    <w:rsid w:val="00120C0C"/>
    <w:rsid w:val="001214D4"/>
    <w:rsid w:val="00123F11"/>
    <w:rsid w:val="00134984"/>
    <w:rsid w:val="00134BB2"/>
    <w:rsid w:val="00134FDB"/>
    <w:rsid w:val="00136B84"/>
    <w:rsid w:val="0014581E"/>
    <w:rsid w:val="00152C1D"/>
    <w:rsid w:val="00154A7D"/>
    <w:rsid w:val="0015595A"/>
    <w:rsid w:val="00155AFA"/>
    <w:rsid w:val="00157DF3"/>
    <w:rsid w:val="00162322"/>
    <w:rsid w:val="00170A10"/>
    <w:rsid w:val="00175F8E"/>
    <w:rsid w:val="001771F4"/>
    <w:rsid w:val="001812CF"/>
    <w:rsid w:val="00183756"/>
    <w:rsid w:val="00185E75"/>
    <w:rsid w:val="001874F4"/>
    <w:rsid w:val="00194FC1"/>
    <w:rsid w:val="001A005B"/>
    <w:rsid w:val="001A05FC"/>
    <w:rsid w:val="001A49F0"/>
    <w:rsid w:val="001B02A7"/>
    <w:rsid w:val="001B5D5D"/>
    <w:rsid w:val="001B72C3"/>
    <w:rsid w:val="001C2843"/>
    <w:rsid w:val="001E1201"/>
    <w:rsid w:val="001E6312"/>
    <w:rsid w:val="001F159B"/>
    <w:rsid w:val="001F2FB1"/>
    <w:rsid w:val="001F614D"/>
    <w:rsid w:val="0020006A"/>
    <w:rsid w:val="00200B4D"/>
    <w:rsid w:val="00202A71"/>
    <w:rsid w:val="002030C6"/>
    <w:rsid w:val="00205470"/>
    <w:rsid w:val="00206EF5"/>
    <w:rsid w:val="00211F4E"/>
    <w:rsid w:val="00214647"/>
    <w:rsid w:val="00215E8E"/>
    <w:rsid w:val="00221B67"/>
    <w:rsid w:val="0022484E"/>
    <w:rsid w:val="002269DD"/>
    <w:rsid w:val="00230220"/>
    <w:rsid w:val="00234247"/>
    <w:rsid w:val="002347CD"/>
    <w:rsid w:val="00234ED2"/>
    <w:rsid w:val="00236A52"/>
    <w:rsid w:val="002408AA"/>
    <w:rsid w:val="002438BB"/>
    <w:rsid w:val="002553FA"/>
    <w:rsid w:val="00263025"/>
    <w:rsid w:val="002719D9"/>
    <w:rsid w:val="0027244C"/>
    <w:rsid w:val="00277DB4"/>
    <w:rsid w:val="00280B9B"/>
    <w:rsid w:val="00281192"/>
    <w:rsid w:val="0028576B"/>
    <w:rsid w:val="00287A58"/>
    <w:rsid w:val="00291401"/>
    <w:rsid w:val="0029289F"/>
    <w:rsid w:val="00296357"/>
    <w:rsid w:val="002A2B46"/>
    <w:rsid w:val="002A753D"/>
    <w:rsid w:val="002A76DC"/>
    <w:rsid w:val="002B410C"/>
    <w:rsid w:val="002C396B"/>
    <w:rsid w:val="002C5ACA"/>
    <w:rsid w:val="002C63CF"/>
    <w:rsid w:val="002C66BE"/>
    <w:rsid w:val="002D3B73"/>
    <w:rsid w:val="002D6D84"/>
    <w:rsid w:val="002D7DC0"/>
    <w:rsid w:val="002E1589"/>
    <w:rsid w:val="002F0071"/>
    <w:rsid w:val="002F0BA6"/>
    <w:rsid w:val="002F3526"/>
    <w:rsid w:val="002F35E0"/>
    <w:rsid w:val="003020C0"/>
    <w:rsid w:val="00306BDA"/>
    <w:rsid w:val="00310E73"/>
    <w:rsid w:val="00313B1C"/>
    <w:rsid w:val="003144AB"/>
    <w:rsid w:val="00333919"/>
    <w:rsid w:val="00334F9A"/>
    <w:rsid w:val="00341459"/>
    <w:rsid w:val="003440DD"/>
    <w:rsid w:val="00344BF4"/>
    <w:rsid w:val="003552F9"/>
    <w:rsid w:val="003619F4"/>
    <w:rsid w:val="003636EA"/>
    <w:rsid w:val="00377ED3"/>
    <w:rsid w:val="00380260"/>
    <w:rsid w:val="00380D67"/>
    <w:rsid w:val="00381B55"/>
    <w:rsid w:val="00393C6F"/>
    <w:rsid w:val="00394092"/>
    <w:rsid w:val="00395025"/>
    <w:rsid w:val="003969AD"/>
    <w:rsid w:val="003A6665"/>
    <w:rsid w:val="003B0141"/>
    <w:rsid w:val="003B32D5"/>
    <w:rsid w:val="003B4AA8"/>
    <w:rsid w:val="003B6553"/>
    <w:rsid w:val="003C1F20"/>
    <w:rsid w:val="003E5818"/>
    <w:rsid w:val="003F1DCF"/>
    <w:rsid w:val="003F2901"/>
    <w:rsid w:val="003F3010"/>
    <w:rsid w:val="00401F74"/>
    <w:rsid w:val="004063EE"/>
    <w:rsid w:val="00406A44"/>
    <w:rsid w:val="004106DE"/>
    <w:rsid w:val="00410D8C"/>
    <w:rsid w:val="00411DD8"/>
    <w:rsid w:val="00416880"/>
    <w:rsid w:val="00420D8B"/>
    <w:rsid w:val="0042679B"/>
    <w:rsid w:val="00427FA2"/>
    <w:rsid w:val="00431439"/>
    <w:rsid w:val="00431516"/>
    <w:rsid w:val="0043295F"/>
    <w:rsid w:val="00436E05"/>
    <w:rsid w:val="00437B26"/>
    <w:rsid w:val="00441DC1"/>
    <w:rsid w:val="00441E38"/>
    <w:rsid w:val="00443A5B"/>
    <w:rsid w:val="00454B23"/>
    <w:rsid w:val="00457BC1"/>
    <w:rsid w:val="0046241B"/>
    <w:rsid w:val="00463625"/>
    <w:rsid w:val="00464C8A"/>
    <w:rsid w:val="00466A56"/>
    <w:rsid w:val="00467272"/>
    <w:rsid w:val="004724F8"/>
    <w:rsid w:val="0047401E"/>
    <w:rsid w:val="00475D74"/>
    <w:rsid w:val="004778CE"/>
    <w:rsid w:val="004802A3"/>
    <w:rsid w:val="0048284C"/>
    <w:rsid w:val="0048377B"/>
    <w:rsid w:val="004854D1"/>
    <w:rsid w:val="004861B6"/>
    <w:rsid w:val="00490621"/>
    <w:rsid w:val="00493B82"/>
    <w:rsid w:val="0049740F"/>
    <w:rsid w:val="004A1877"/>
    <w:rsid w:val="004A18AD"/>
    <w:rsid w:val="004A1BA7"/>
    <w:rsid w:val="004A20F9"/>
    <w:rsid w:val="004B1C07"/>
    <w:rsid w:val="004B2BB2"/>
    <w:rsid w:val="004C0BF8"/>
    <w:rsid w:val="004C1CC9"/>
    <w:rsid w:val="004C235B"/>
    <w:rsid w:val="004C7366"/>
    <w:rsid w:val="004D2BCD"/>
    <w:rsid w:val="004D4898"/>
    <w:rsid w:val="004D4C36"/>
    <w:rsid w:val="004D565C"/>
    <w:rsid w:val="004E3A71"/>
    <w:rsid w:val="004E467F"/>
    <w:rsid w:val="004F1B06"/>
    <w:rsid w:val="004F1F76"/>
    <w:rsid w:val="004F2DFE"/>
    <w:rsid w:val="004F4002"/>
    <w:rsid w:val="004F7755"/>
    <w:rsid w:val="0050034A"/>
    <w:rsid w:val="00502881"/>
    <w:rsid w:val="00503CCC"/>
    <w:rsid w:val="005141CD"/>
    <w:rsid w:val="00514E34"/>
    <w:rsid w:val="00526416"/>
    <w:rsid w:val="00527ABE"/>
    <w:rsid w:val="00532197"/>
    <w:rsid w:val="00541DB8"/>
    <w:rsid w:val="00544083"/>
    <w:rsid w:val="0054504B"/>
    <w:rsid w:val="00545519"/>
    <w:rsid w:val="00551E83"/>
    <w:rsid w:val="005732CB"/>
    <w:rsid w:val="005809F1"/>
    <w:rsid w:val="00583517"/>
    <w:rsid w:val="00583C24"/>
    <w:rsid w:val="00590F99"/>
    <w:rsid w:val="00591D53"/>
    <w:rsid w:val="00592382"/>
    <w:rsid w:val="00593521"/>
    <w:rsid w:val="005A0002"/>
    <w:rsid w:val="005A12DF"/>
    <w:rsid w:val="005A333A"/>
    <w:rsid w:val="005B067B"/>
    <w:rsid w:val="005B608D"/>
    <w:rsid w:val="005C0222"/>
    <w:rsid w:val="005C42FE"/>
    <w:rsid w:val="005C61AB"/>
    <w:rsid w:val="005C66BA"/>
    <w:rsid w:val="005D346F"/>
    <w:rsid w:val="005E5104"/>
    <w:rsid w:val="005F0E4A"/>
    <w:rsid w:val="005F3B08"/>
    <w:rsid w:val="00600CAA"/>
    <w:rsid w:val="00603741"/>
    <w:rsid w:val="00605524"/>
    <w:rsid w:val="00605A2F"/>
    <w:rsid w:val="00605CA8"/>
    <w:rsid w:val="006118D1"/>
    <w:rsid w:val="0061276E"/>
    <w:rsid w:val="006158EB"/>
    <w:rsid w:val="00621012"/>
    <w:rsid w:val="0062107D"/>
    <w:rsid w:val="0062349A"/>
    <w:rsid w:val="0062515E"/>
    <w:rsid w:val="006253BF"/>
    <w:rsid w:val="00630DB9"/>
    <w:rsid w:val="006340B1"/>
    <w:rsid w:val="00642573"/>
    <w:rsid w:val="006456E9"/>
    <w:rsid w:val="006501EE"/>
    <w:rsid w:val="00652144"/>
    <w:rsid w:val="00653A74"/>
    <w:rsid w:val="00653C42"/>
    <w:rsid w:val="006631A1"/>
    <w:rsid w:val="006666F8"/>
    <w:rsid w:val="00667819"/>
    <w:rsid w:val="006700CD"/>
    <w:rsid w:val="006705FA"/>
    <w:rsid w:val="00671676"/>
    <w:rsid w:val="00676EF1"/>
    <w:rsid w:val="00681B76"/>
    <w:rsid w:val="00683355"/>
    <w:rsid w:val="0069452A"/>
    <w:rsid w:val="006952CE"/>
    <w:rsid w:val="00695E19"/>
    <w:rsid w:val="00696806"/>
    <w:rsid w:val="006A2E9A"/>
    <w:rsid w:val="006A43EA"/>
    <w:rsid w:val="006A5F7B"/>
    <w:rsid w:val="006A7069"/>
    <w:rsid w:val="006A7466"/>
    <w:rsid w:val="006B0FF6"/>
    <w:rsid w:val="006B2225"/>
    <w:rsid w:val="006B22C3"/>
    <w:rsid w:val="006B24E6"/>
    <w:rsid w:val="006B5274"/>
    <w:rsid w:val="006B60E1"/>
    <w:rsid w:val="006C1E65"/>
    <w:rsid w:val="006D05B1"/>
    <w:rsid w:val="006D14A8"/>
    <w:rsid w:val="006D569F"/>
    <w:rsid w:val="006E1F37"/>
    <w:rsid w:val="006E341D"/>
    <w:rsid w:val="006E4AEC"/>
    <w:rsid w:val="006F08EE"/>
    <w:rsid w:val="006F3858"/>
    <w:rsid w:val="006F6BD9"/>
    <w:rsid w:val="007020D6"/>
    <w:rsid w:val="00703670"/>
    <w:rsid w:val="007112AB"/>
    <w:rsid w:val="0071154F"/>
    <w:rsid w:val="0072071D"/>
    <w:rsid w:val="00720F9C"/>
    <w:rsid w:val="00722711"/>
    <w:rsid w:val="00723037"/>
    <w:rsid w:val="00726C75"/>
    <w:rsid w:val="00731763"/>
    <w:rsid w:val="007341CB"/>
    <w:rsid w:val="007352AF"/>
    <w:rsid w:val="0074001D"/>
    <w:rsid w:val="0074252C"/>
    <w:rsid w:val="007430E7"/>
    <w:rsid w:val="00755B80"/>
    <w:rsid w:val="007613E4"/>
    <w:rsid w:val="00763572"/>
    <w:rsid w:val="007774E8"/>
    <w:rsid w:val="007802E4"/>
    <w:rsid w:val="00780C76"/>
    <w:rsid w:val="00790E21"/>
    <w:rsid w:val="007A6DB2"/>
    <w:rsid w:val="007B2965"/>
    <w:rsid w:val="007B2BBF"/>
    <w:rsid w:val="007B59F5"/>
    <w:rsid w:val="007B5E25"/>
    <w:rsid w:val="007C2EE6"/>
    <w:rsid w:val="007C52FF"/>
    <w:rsid w:val="007C6218"/>
    <w:rsid w:val="007D2F17"/>
    <w:rsid w:val="007E077D"/>
    <w:rsid w:val="007E1E98"/>
    <w:rsid w:val="007E3164"/>
    <w:rsid w:val="007E71B5"/>
    <w:rsid w:val="007F1368"/>
    <w:rsid w:val="007F174A"/>
    <w:rsid w:val="007F3A5A"/>
    <w:rsid w:val="007F56B5"/>
    <w:rsid w:val="00802A86"/>
    <w:rsid w:val="00802CEC"/>
    <w:rsid w:val="00810113"/>
    <w:rsid w:val="008222DA"/>
    <w:rsid w:val="008223B4"/>
    <w:rsid w:val="00827BC8"/>
    <w:rsid w:val="00831068"/>
    <w:rsid w:val="008327D8"/>
    <w:rsid w:val="008351BE"/>
    <w:rsid w:val="0084181D"/>
    <w:rsid w:val="008476E8"/>
    <w:rsid w:val="008505DC"/>
    <w:rsid w:val="008556CF"/>
    <w:rsid w:val="00857A1E"/>
    <w:rsid w:val="00866FB0"/>
    <w:rsid w:val="008678D2"/>
    <w:rsid w:val="008739ED"/>
    <w:rsid w:val="00881020"/>
    <w:rsid w:val="0088172B"/>
    <w:rsid w:val="00896A14"/>
    <w:rsid w:val="008A3912"/>
    <w:rsid w:val="008A3C84"/>
    <w:rsid w:val="008A4D60"/>
    <w:rsid w:val="008B2040"/>
    <w:rsid w:val="008B327E"/>
    <w:rsid w:val="008B50D1"/>
    <w:rsid w:val="008B5DFA"/>
    <w:rsid w:val="008B5E4E"/>
    <w:rsid w:val="008B7173"/>
    <w:rsid w:val="008C430B"/>
    <w:rsid w:val="008D20CF"/>
    <w:rsid w:val="008D2602"/>
    <w:rsid w:val="008D633E"/>
    <w:rsid w:val="008D73AA"/>
    <w:rsid w:val="008E0539"/>
    <w:rsid w:val="008E17EE"/>
    <w:rsid w:val="008E55B6"/>
    <w:rsid w:val="008E5898"/>
    <w:rsid w:val="008F0FA0"/>
    <w:rsid w:val="008F2A8A"/>
    <w:rsid w:val="008F2B88"/>
    <w:rsid w:val="008F516F"/>
    <w:rsid w:val="00907774"/>
    <w:rsid w:val="00915D51"/>
    <w:rsid w:val="00920175"/>
    <w:rsid w:val="0092201C"/>
    <w:rsid w:val="00922A7A"/>
    <w:rsid w:val="00927F32"/>
    <w:rsid w:val="00931780"/>
    <w:rsid w:val="0093213D"/>
    <w:rsid w:val="009340EC"/>
    <w:rsid w:val="009342DD"/>
    <w:rsid w:val="0093473E"/>
    <w:rsid w:val="00934C7F"/>
    <w:rsid w:val="00936507"/>
    <w:rsid w:val="00940771"/>
    <w:rsid w:val="009431F1"/>
    <w:rsid w:val="00951EC5"/>
    <w:rsid w:val="00952B17"/>
    <w:rsid w:val="009539B9"/>
    <w:rsid w:val="00954DA5"/>
    <w:rsid w:val="009560BB"/>
    <w:rsid w:val="00962B41"/>
    <w:rsid w:val="00966180"/>
    <w:rsid w:val="00987D40"/>
    <w:rsid w:val="0099028B"/>
    <w:rsid w:val="00993CE5"/>
    <w:rsid w:val="00994A5F"/>
    <w:rsid w:val="00994D3D"/>
    <w:rsid w:val="00995DAE"/>
    <w:rsid w:val="0099679E"/>
    <w:rsid w:val="009A2173"/>
    <w:rsid w:val="009A66A6"/>
    <w:rsid w:val="009B2BC0"/>
    <w:rsid w:val="009B4622"/>
    <w:rsid w:val="009D5017"/>
    <w:rsid w:val="009E685B"/>
    <w:rsid w:val="009F01D4"/>
    <w:rsid w:val="009F18F1"/>
    <w:rsid w:val="009F1B1C"/>
    <w:rsid w:val="009F3A29"/>
    <w:rsid w:val="009F66D8"/>
    <w:rsid w:val="00A019E5"/>
    <w:rsid w:val="00A01AB4"/>
    <w:rsid w:val="00A133BE"/>
    <w:rsid w:val="00A16502"/>
    <w:rsid w:val="00A16818"/>
    <w:rsid w:val="00A23128"/>
    <w:rsid w:val="00A241F2"/>
    <w:rsid w:val="00A27976"/>
    <w:rsid w:val="00A27DC5"/>
    <w:rsid w:val="00A27E78"/>
    <w:rsid w:val="00A30B7C"/>
    <w:rsid w:val="00A352B7"/>
    <w:rsid w:val="00A35A1D"/>
    <w:rsid w:val="00A36A79"/>
    <w:rsid w:val="00A4279D"/>
    <w:rsid w:val="00A44B7B"/>
    <w:rsid w:val="00A47B9B"/>
    <w:rsid w:val="00A53FFE"/>
    <w:rsid w:val="00A55374"/>
    <w:rsid w:val="00A57354"/>
    <w:rsid w:val="00A76CE8"/>
    <w:rsid w:val="00A80CB0"/>
    <w:rsid w:val="00A81D07"/>
    <w:rsid w:val="00A86291"/>
    <w:rsid w:val="00A94B21"/>
    <w:rsid w:val="00AA710B"/>
    <w:rsid w:val="00AB2413"/>
    <w:rsid w:val="00AB6006"/>
    <w:rsid w:val="00AC054F"/>
    <w:rsid w:val="00AC3D77"/>
    <w:rsid w:val="00AC7FC2"/>
    <w:rsid w:val="00AD642D"/>
    <w:rsid w:val="00AF17A2"/>
    <w:rsid w:val="00AF34E3"/>
    <w:rsid w:val="00AF5C34"/>
    <w:rsid w:val="00AF6886"/>
    <w:rsid w:val="00B002AA"/>
    <w:rsid w:val="00B05125"/>
    <w:rsid w:val="00B117B2"/>
    <w:rsid w:val="00B15C13"/>
    <w:rsid w:val="00B22E7B"/>
    <w:rsid w:val="00B239A2"/>
    <w:rsid w:val="00B25664"/>
    <w:rsid w:val="00B26F83"/>
    <w:rsid w:val="00B36682"/>
    <w:rsid w:val="00B432BE"/>
    <w:rsid w:val="00B438AF"/>
    <w:rsid w:val="00B44014"/>
    <w:rsid w:val="00B4692D"/>
    <w:rsid w:val="00B52BD2"/>
    <w:rsid w:val="00B614B5"/>
    <w:rsid w:val="00B630E4"/>
    <w:rsid w:val="00B64F38"/>
    <w:rsid w:val="00B714D9"/>
    <w:rsid w:val="00B71C85"/>
    <w:rsid w:val="00B81340"/>
    <w:rsid w:val="00B83691"/>
    <w:rsid w:val="00B838E4"/>
    <w:rsid w:val="00B8757C"/>
    <w:rsid w:val="00B91C77"/>
    <w:rsid w:val="00B93A25"/>
    <w:rsid w:val="00B951ED"/>
    <w:rsid w:val="00BA05FB"/>
    <w:rsid w:val="00BA45E6"/>
    <w:rsid w:val="00BA461E"/>
    <w:rsid w:val="00BA4E80"/>
    <w:rsid w:val="00BA5203"/>
    <w:rsid w:val="00BB0E19"/>
    <w:rsid w:val="00BB7308"/>
    <w:rsid w:val="00BC0194"/>
    <w:rsid w:val="00BC0DF0"/>
    <w:rsid w:val="00BC7352"/>
    <w:rsid w:val="00BD155F"/>
    <w:rsid w:val="00BD42AA"/>
    <w:rsid w:val="00BD4F65"/>
    <w:rsid w:val="00BE1528"/>
    <w:rsid w:val="00BE222C"/>
    <w:rsid w:val="00BE4CB0"/>
    <w:rsid w:val="00BE5F4C"/>
    <w:rsid w:val="00BE7C96"/>
    <w:rsid w:val="00BF15F2"/>
    <w:rsid w:val="00C03BAA"/>
    <w:rsid w:val="00C110CF"/>
    <w:rsid w:val="00C12E95"/>
    <w:rsid w:val="00C136E2"/>
    <w:rsid w:val="00C13F2C"/>
    <w:rsid w:val="00C14E7A"/>
    <w:rsid w:val="00C15B00"/>
    <w:rsid w:val="00C21C90"/>
    <w:rsid w:val="00C21E00"/>
    <w:rsid w:val="00C22715"/>
    <w:rsid w:val="00C22806"/>
    <w:rsid w:val="00C22A0A"/>
    <w:rsid w:val="00C22CA9"/>
    <w:rsid w:val="00C40FB0"/>
    <w:rsid w:val="00C51B1D"/>
    <w:rsid w:val="00C56898"/>
    <w:rsid w:val="00C574C5"/>
    <w:rsid w:val="00C60CC8"/>
    <w:rsid w:val="00C61BAA"/>
    <w:rsid w:val="00C70897"/>
    <w:rsid w:val="00C86B7C"/>
    <w:rsid w:val="00C90010"/>
    <w:rsid w:val="00CA6F65"/>
    <w:rsid w:val="00CB2072"/>
    <w:rsid w:val="00CB5684"/>
    <w:rsid w:val="00CB746D"/>
    <w:rsid w:val="00CD661E"/>
    <w:rsid w:val="00CD74AE"/>
    <w:rsid w:val="00CF1B00"/>
    <w:rsid w:val="00D0308A"/>
    <w:rsid w:val="00D03E9E"/>
    <w:rsid w:val="00D11DE5"/>
    <w:rsid w:val="00D132BC"/>
    <w:rsid w:val="00D1638F"/>
    <w:rsid w:val="00D165E8"/>
    <w:rsid w:val="00D16949"/>
    <w:rsid w:val="00D177A5"/>
    <w:rsid w:val="00D23F73"/>
    <w:rsid w:val="00D30C93"/>
    <w:rsid w:val="00D361DE"/>
    <w:rsid w:val="00D40CCD"/>
    <w:rsid w:val="00D43E48"/>
    <w:rsid w:val="00D60BC9"/>
    <w:rsid w:val="00D64763"/>
    <w:rsid w:val="00D70874"/>
    <w:rsid w:val="00D72BE3"/>
    <w:rsid w:val="00D75931"/>
    <w:rsid w:val="00D76990"/>
    <w:rsid w:val="00D867D2"/>
    <w:rsid w:val="00D914EC"/>
    <w:rsid w:val="00D92F96"/>
    <w:rsid w:val="00D96742"/>
    <w:rsid w:val="00D976F6"/>
    <w:rsid w:val="00DA15EC"/>
    <w:rsid w:val="00DB01BF"/>
    <w:rsid w:val="00DC002B"/>
    <w:rsid w:val="00DC5A6B"/>
    <w:rsid w:val="00DC7878"/>
    <w:rsid w:val="00DD06A9"/>
    <w:rsid w:val="00DD3E06"/>
    <w:rsid w:val="00DD47C5"/>
    <w:rsid w:val="00DE482D"/>
    <w:rsid w:val="00DF00CF"/>
    <w:rsid w:val="00DF6745"/>
    <w:rsid w:val="00E0198A"/>
    <w:rsid w:val="00E03676"/>
    <w:rsid w:val="00E223BF"/>
    <w:rsid w:val="00E26FA7"/>
    <w:rsid w:val="00E30304"/>
    <w:rsid w:val="00E359F2"/>
    <w:rsid w:val="00E41F04"/>
    <w:rsid w:val="00E421F5"/>
    <w:rsid w:val="00E43117"/>
    <w:rsid w:val="00E61E64"/>
    <w:rsid w:val="00E62B01"/>
    <w:rsid w:val="00E63871"/>
    <w:rsid w:val="00E73E21"/>
    <w:rsid w:val="00E745D2"/>
    <w:rsid w:val="00E8069F"/>
    <w:rsid w:val="00E87AA4"/>
    <w:rsid w:val="00E92CB4"/>
    <w:rsid w:val="00E93099"/>
    <w:rsid w:val="00E934FB"/>
    <w:rsid w:val="00E93673"/>
    <w:rsid w:val="00E9522D"/>
    <w:rsid w:val="00E971C2"/>
    <w:rsid w:val="00E97DEA"/>
    <w:rsid w:val="00E97E4D"/>
    <w:rsid w:val="00EA0D27"/>
    <w:rsid w:val="00EA302C"/>
    <w:rsid w:val="00EA684B"/>
    <w:rsid w:val="00EA7F0C"/>
    <w:rsid w:val="00EB38AC"/>
    <w:rsid w:val="00EC1268"/>
    <w:rsid w:val="00EC1705"/>
    <w:rsid w:val="00EC51BD"/>
    <w:rsid w:val="00EC5A4D"/>
    <w:rsid w:val="00ED2379"/>
    <w:rsid w:val="00ED6D4D"/>
    <w:rsid w:val="00EE33FF"/>
    <w:rsid w:val="00EF04F9"/>
    <w:rsid w:val="00EF2A71"/>
    <w:rsid w:val="00EF2E07"/>
    <w:rsid w:val="00EF3B40"/>
    <w:rsid w:val="00EF4C6F"/>
    <w:rsid w:val="00EF4D04"/>
    <w:rsid w:val="00EF5F4A"/>
    <w:rsid w:val="00F011D5"/>
    <w:rsid w:val="00F10D54"/>
    <w:rsid w:val="00F12013"/>
    <w:rsid w:val="00F164A1"/>
    <w:rsid w:val="00F17324"/>
    <w:rsid w:val="00F2272D"/>
    <w:rsid w:val="00F25867"/>
    <w:rsid w:val="00F27A83"/>
    <w:rsid w:val="00F3435E"/>
    <w:rsid w:val="00F35BBC"/>
    <w:rsid w:val="00F40A6A"/>
    <w:rsid w:val="00F41D2B"/>
    <w:rsid w:val="00F42A59"/>
    <w:rsid w:val="00F4754F"/>
    <w:rsid w:val="00F479FB"/>
    <w:rsid w:val="00F54B3C"/>
    <w:rsid w:val="00F66A5A"/>
    <w:rsid w:val="00F730C5"/>
    <w:rsid w:val="00F74A80"/>
    <w:rsid w:val="00F7555D"/>
    <w:rsid w:val="00F75618"/>
    <w:rsid w:val="00F81FCF"/>
    <w:rsid w:val="00F857B7"/>
    <w:rsid w:val="00F86E9F"/>
    <w:rsid w:val="00F92ECC"/>
    <w:rsid w:val="00F930DC"/>
    <w:rsid w:val="00F94327"/>
    <w:rsid w:val="00F95ADA"/>
    <w:rsid w:val="00FA070E"/>
    <w:rsid w:val="00FA1C68"/>
    <w:rsid w:val="00FA2E59"/>
    <w:rsid w:val="00FA43E3"/>
    <w:rsid w:val="00FA4514"/>
    <w:rsid w:val="00FA4A44"/>
    <w:rsid w:val="00FA5144"/>
    <w:rsid w:val="00FA7328"/>
    <w:rsid w:val="00FB01FD"/>
    <w:rsid w:val="00FB757C"/>
    <w:rsid w:val="00FC386D"/>
    <w:rsid w:val="00FC513D"/>
    <w:rsid w:val="00FD5E9E"/>
    <w:rsid w:val="00FD5F38"/>
    <w:rsid w:val="00FD61D4"/>
    <w:rsid w:val="00FE3400"/>
    <w:rsid w:val="00FE4564"/>
    <w:rsid w:val="00FF23AB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2E7CF7"/>
  <w15:docId w15:val="{DC09D825-AE9D-45EA-A2AD-A7FC564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C"/>
    <w:pPr>
      <w:spacing w:after="200" w:line="288" w:lineRule="auto"/>
    </w:pPr>
    <w:rPr>
      <w:iCs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A76DC"/>
    <w:pPr>
      <w:numPr>
        <w:numId w:val="1"/>
      </w:numPr>
      <w:pBdr>
        <w:top w:val="single" w:sz="8" w:space="0" w:color="B2B2B2"/>
        <w:left w:val="single" w:sz="4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contextualSpacing/>
      <w:outlineLvl w:val="0"/>
    </w:pPr>
    <w:rPr>
      <w:b/>
      <w:bCs/>
      <w:color w:val="000000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2A76DC"/>
    <w:pPr>
      <w:numPr>
        <w:ilvl w:val="1"/>
        <w:numId w:val="1"/>
      </w:num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contextualSpacing/>
      <w:outlineLvl w:val="1"/>
    </w:pPr>
    <w:rPr>
      <w:b/>
      <w:bCs/>
      <w:color w:val="000000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2A76DC"/>
    <w:pPr>
      <w:numPr>
        <w:ilvl w:val="2"/>
        <w:numId w:val="1"/>
      </w:numPr>
      <w:pBdr>
        <w:left w:val="single" w:sz="48" w:space="2" w:color="B2B2B2"/>
        <w:bottom w:val="single" w:sz="4" w:space="0" w:color="B2B2B2"/>
      </w:pBdr>
      <w:spacing w:before="200" w:after="100" w:line="240" w:lineRule="auto"/>
      <w:contextualSpacing/>
      <w:outlineLvl w:val="2"/>
    </w:pPr>
    <w:rPr>
      <w:bC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2A76DC"/>
    <w:pPr>
      <w:numPr>
        <w:ilvl w:val="3"/>
        <w:numId w:val="1"/>
      </w:numPr>
      <w:pBdr>
        <w:left w:val="single" w:sz="4" w:space="2" w:color="B2B2B2"/>
        <w:bottom w:val="single" w:sz="4" w:space="2" w:color="B2B2B2"/>
      </w:pBdr>
      <w:spacing w:before="200" w:after="100" w:line="240" w:lineRule="auto"/>
      <w:contextualSpacing/>
      <w:outlineLvl w:val="3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2A76DC"/>
    <w:pPr>
      <w:numPr>
        <w:ilvl w:val="4"/>
        <w:numId w:val="1"/>
      </w:numPr>
      <w:pBdr>
        <w:left w:val="dotted" w:sz="4" w:space="2" w:color="B2B2B2"/>
        <w:bottom w:val="dotted" w:sz="4" w:space="2" w:color="B2B2B2"/>
      </w:pBdr>
      <w:spacing w:before="200" w:after="100" w:line="240" w:lineRule="auto"/>
      <w:contextualSpacing/>
      <w:outlineLvl w:val="4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2A76DC"/>
    <w:pPr>
      <w:numPr>
        <w:ilvl w:val="5"/>
        <w:numId w:val="1"/>
      </w:numPr>
      <w:pBdr>
        <w:bottom w:val="single" w:sz="4" w:space="2" w:color="E0E0E0"/>
      </w:pBdr>
      <w:spacing w:before="200" w:after="100" w:line="240" w:lineRule="auto"/>
      <w:contextualSpacing/>
      <w:outlineLvl w:val="5"/>
    </w:pPr>
    <w:rPr>
      <w:rFonts w:ascii="Cambria" w:hAnsi="Cambria"/>
      <w:i/>
      <w:color w:val="85858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2A76DC"/>
    <w:pPr>
      <w:numPr>
        <w:ilvl w:val="6"/>
        <w:numId w:val="1"/>
      </w:numPr>
      <w:pBdr>
        <w:bottom w:val="dotted" w:sz="4" w:space="2" w:color="D0D0D0"/>
      </w:pBdr>
      <w:spacing w:before="200" w:after="100" w:line="240" w:lineRule="auto"/>
      <w:contextualSpacing/>
      <w:outlineLvl w:val="6"/>
    </w:pPr>
    <w:rPr>
      <w:rFonts w:ascii="Cambria" w:hAnsi="Cambria"/>
      <w:i/>
      <w:color w:val="858585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2A76DC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i/>
      <w:color w:val="B2B2B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9"/>
    <w:qFormat/>
    <w:rsid w:val="002A76DC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i/>
      <w:color w:val="B2B2B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A76DC"/>
    <w:rPr>
      <w:b/>
      <w:bCs/>
      <w:iCs/>
      <w:color w:val="000000"/>
      <w:sz w:val="28"/>
      <w:shd w:val="clear" w:color="auto" w:fill="EFEFEF"/>
      <w:lang w:val="fr-CA" w:eastAsia="en-US"/>
    </w:rPr>
  </w:style>
  <w:style w:type="character" w:customStyle="1" w:styleId="Titre2Car">
    <w:name w:val="Titre 2 Car"/>
    <w:link w:val="Titre2"/>
    <w:uiPriority w:val="99"/>
    <w:locked/>
    <w:rsid w:val="002A76DC"/>
    <w:rPr>
      <w:b/>
      <w:bCs/>
      <w:iCs/>
      <w:color w:val="000000"/>
      <w:sz w:val="24"/>
      <w:lang w:val="fr-CA" w:eastAsia="en-US"/>
    </w:rPr>
  </w:style>
  <w:style w:type="character" w:customStyle="1" w:styleId="Titre3Car">
    <w:name w:val="Titre 3 Car"/>
    <w:link w:val="Titre3"/>
    <w:uiPriority w:val="99"/>
    <w:locked/>
    <w:rsid w:val="002A76DC"/>
    <w:rPr>
      <w:bCs/>
      <w:iCs/>
      <w:lang w:val="fr-CA" w:eastAsia="en-US"/>
    </w:rPr>
  </w:style>
  <w:style w:type="character" w:customStyle="1" w:styleId="Titre4Car">
    <w:name w:val="Titre 4 Car"/>
    <w:link w:val="Titre4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5Car">
    <w:name w:val="Titre 5 Car"/>
    <w:link w:val="Titre5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6Car">
    <w:name w:val="Titre 6 Car"/>
    <w:link w:val="Titre6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7Car">
    <w:name w:val="Titre 7 Car"/>
    <w:link w:val="Titre7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8Car">
    <w:name w:val="Titre 8 Car"/>
    <w:link w:val="Titre8"/>
    <w:uiPriority w:val="99"/>
    <w:locked/>
    <w:rsid w:val="002A76DC"/>
    <w:rPr>
      <w:rFonts w:ascii="Cambria" w:hAnsi="Cambria"/>
      <w:i/>
      <w:iCs/>
      <w:color w:val="B2B2B2"/>
      <w:lang w:val="fr-CA" w:eastAsia="en-US"/>
    </w:rPr>
  </w:style>
  <w:style w:type="character" w:customStyle="1" w:styleId="Titre9Car">
    <w:name w:val="Titre 9 Car"/>
    <w:link w:val="Titre9"/>
    <w:uiPriority w:val="99"/>
    <w:locked/>
    <w:rsid w:val="002A76DC"/>
    <w:rPr>
      <w:rFonts w:ascii="Cambria" w:hAnsi="Cambria"/>
      <w:i/>
      <w:iCs/>
      <w:color w:val="B2B2B2"/>
      <w:sz w:val="20"/>
      <w:szCs w:val="20"/>
      <w:lang w:val="fr-CA" w:eastAsia="en-US"/>
    </w:rPr>
  </w:style>
  <w:style w:type="paragraph" w:styleId="En-tte">
    <w:name w:val="header"/>
    <w:basedOn w:val="Normal"/>
    <w:link w:val="En-tteCar"/>
    <w:uiPriority w:val="99"/>
    <w:semiHidden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2A76D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2A76DC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2A76DC"/>
    <w:rPr>
      <w:b/>
      <w:bCs/>
      <w:color w:val="858585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A76DC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/>
      <w:i/>
      <w:color w:val="FFFFFF"/>
      <w:spacing w:val="10"/>
      <w:sz w:val="48"/>
      <w:szCs w:val="48"/>
      <w:lang w:val="en-US"/>
    </w:rPr>
  </w:style>
  <w:style w:type="character" w:customStyle="1" w:styleId="TitreCar">
    <w:name w:val="Titre Car"/>
    <w:link w:val="Titre"/>
    <w:uiPriority w:val="99"/>
    <w:locked/>
    <w:rsid w:val="002A76DC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B2B2B2"/>
    </w:rPr>
  </w:style>
  <w:style w:type="paragraph" w:styleId="Sous-titre">
    <w:name w:val="Subtitle"/>
    <w:basedOn w:val="Normal"/>
    <w:next w:val="Normal"/>
    <w:link w:val="Sous-titreCar"/>
    <w:qFormat/>
    <w:rsid w:val="002A76DC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/>
      <w:i/>
      <w:color w:val="585858"/>
      <w:szCs w:val="24"/>
      <w:lang w:val="en-US"/>
    </w:rPr>
  </w:style>
  <w:style w:type="character" w:customStyle="1" w:styleId="Sous-titreCar">
    <w:name w:val="Sous-titre Car"/>
    <w:link w:val="Sous-titre"/>
    <w:locked/>
    <w:rsid w:val="002A76DC"/>
    <w:rPr>
      <w:rFonts w:ascii="Cambria" w:hAnsi="Cambria" w:cs="Times New Roman"/>
      <w:i/>
      <w:iCs/>
      <w:color w:val="585858"/>
      <w:sz w:val="24"/>
      <w:szCs w:val="24"/>
    </w:rPr>
  </w:style>
  <w:style w:type="character" w:styleId="lev">
    <w:name w:val="Strong"/>
    <w:uiPriority w:val="99"/>
    <w:qFormat/>
    <w:rsid w:val="002A76DC"/>
    <w:rPr>
      <w:rFonts w:cs="Times New Roman"/>
      <w:b/>
      <w:spacing w:val="0"/>
    </w:rPr>
  </w:style>
  <w:style w:type="character" w:styleId="Accentuation">
    <w:name w:val="Emphasis"/>
    <w:uiPriority w:val="99"/>
    <w:qFormat/>
    <w:rsid w:val="002A76DC"/>
    <w:rPr>
      <w:rFonts w:ascii="Calibri" w:hAnsi="Calibri" w:cs="Times New Roman"/>
      <w:b/>
      <w:color w:val="auto"/>
      <w:bdr w:val="single" w:sz="18" w:space="0" w:color="B2B2B2"/>
      <w:shd w:val="clear" w:color="auto" w:fill="B2B2B2"/>
    </w:rPr>
  </w:style>
  <w:style w:type="paragraph" w:styleId="Sansinterligne">
    <w:name w:val="No Spacing"/>
    <w:basedOn w:val="Normal"/>
    <w:uiPriority w:val="99"/>
    <w:qFormat/>
    <w:rsid w:val="002A76DC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2A76DC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link w:val="Paragraphedeliste"/>
    <w:uiPriority w:val="99"/>
    <w:locked/>
    <w:rsid w:val="002A76DC"/>
    <w:rPr>
      <w:rFonts w:cs="Times New Roman"/>
      <w:iCs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2A76DC"/>
    <w:rPr>
      <w:i/>
      <w:iCs w:val="0"/>
      <w:sz w:val="20"/>
      <w:lang w:val="en-US"/>
    </w:rPr>
  </w:style>
  <w:style w:type="character" w:customStyle="1" w:styleId="CitationCar">
    <w:name w:val="Citation Car"/>
    <w:link w:val="Citation"/>
    <w:uiPriority w:val="99"/>
    <w:locked/>
    <w:rsid w:val="002A76DC"/>
    <w:rPr>
      <w:rFonts w:cs="Times New Roman"/>
      <w:i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A76DC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B2B2B2"/>
      <w:sz w:val="20"/>
      <w:lang w:val="en-US"/>
    </w:rPr>
  </w:style>
  <w:style w:type="character" w:customStyle="1" w:styleId="CitationintenseCar">
    <w:name w:val="Citation intense Car"/>
    <w:link w:val="Citationintense"/>
    <w:uiPriority w:val="99"/>
    <w:locked/>
    <w:rsid w:val="002A76DC"/>
    <w:rPr>
      <w:rFonts w:ascii="Cambria" w:hAnsi="Cambria" w:cs="Times New Roman"/>
      <w:b/>
      <w:bCs/>
      <w:i/>
      <w:iCs/>
      <w:color w:val="B2B2B2"/>
      <w:sz w:val="20"/>
      <w:szCs w:val="20"/>
    </w:rPr>
  </w:style>
  <w:style w:type="character" w:styleId="Accentuationlgre">
    <w:name w:val="Subtle Emphasis"/>
    <w:uiPriority w:val="99"/>
    <w:qFormat/>
    <w:rsid w:val="002A76DC"/>
    <w:rPr>
      <w:rFonts w:ascii="Cambria" w:hAnsi="Cambria"/>
      <w:i/>
      <w:color w:val="B2B2B2"/>
    </w:rPr>
  </w:style>
  <w:style w:type="character" w:styleId="Accentuationintense">
    <w:name w:val="Intense Emphasis"/>
    <w:uiPriority w:val="99"/>
    <w:qFormat/>
    <w:rsid w:val="002A76DC"/>
    <w:rPr>
      <w:rFonts w:ascii="Calibri" w:hAnsi="Calibri"/>
      <w:b/>
      <w:color w:val="FFFFFF"/>
      <w:bdr w:val="single" w:sz="18" w:space="0" w:color="808080"/>
      <w:shd w:val="clear" w:color="auto" w:fill="808080"/>
      <w:vertAlign w:val="baseline"/>
    </w:rPr>
  </w:style>
  <w:style w:type="character" w:styleId="Rfrencelgre">
    <w:name w:val="Subtle Reference"/>
    <w:uiPriority w:val="99"/>
    <w:qFormat/>
    <w:rsid w:val="002A76DC"/>
    <w:rPr>
      <w:i/>
      <w:smallCaps/>
      <w:color w:val="B2B2B2"/>
      <w:u w:color="B2B2B2"/>
    </w:rPr>
  </w:style>
  <w:style w:type="character" w:styleId="Rfrenceintense">
    <w:name w:val="Intense Reference"/>
    <w:uiPriority w:val="99"/>
    <w:qFormat/>
    <w:rsid w:val="002A76DC"/>
    <w:rPr>
      <w:b/>
      <w:i/>
      <w:smallCaps/>
      <w:color w:val="B2B2B2"/>
      <w:u w:color="B2B2B2"/>
    </w:rPr>
  </w:style>
  <w:style w:type="character" w:styleId="Titredulivre">
    <w:name w:val="Book Title"/>
    <w:uiPriority w:val="99"/>
    <w:qFormat/>
    <w:rsid w:val="002A76DC"/>
    <w:rPr>
      <w:rFonts w:ascii="Cambria" w:hAnsi="Cambria"/>
      <w:b/>
      <w:i/>
      <w:smallCaps/>
      <w:color w:val="858585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A76DC"/>
    <w:pPr>
      <w:numPr>
        <w:numId w:val="0"/>
      </w:numPr>
      <w:outlineLvl w:val="9"/>
    </w:pPr>
  </w:style>
  <w:style w:type="paragraph" w:customStyle="1" w:styleId="Question">
    <w:name w:val="Question"/>
    <w:basedOn w:val="Paragraphedeliste"/>
    <w:link w:val="QuestionCar"/>
    <w:uiPriority w:val="99"/>
    <w:rsid w:val="002A76DC"/>
    <w:pPr>
      <w:numPr>
        <w:numId w:val="2"/>
      </w:numPr>
      <w:spacing w:after="0"/>
      <w:contextualSpacing w:val="0"/>
    </w:pPr>
    <w:rPr>
      <w:lang w:val="fr-CA"/>
    </w:rPr>
  </w:style>
  <w:style w:type="character" w:customStyle="1" w:styleId="QuestionCar">
    <w:name w:val="Question Car"/>
    <w:link w:val="Question"/>
    <w:uiPriority w:val="99"/>
    <w:locked/>
    <w:rsid w:val="002A76DC"/>
    <w:rPr>
      <w:rFonts w:cs="Times New Roman"/>
      <w:iCs/>
      <w:sz w:val="24"/>
      <w:szCs w:val="20"/>
      <w:lang w:val="fr-CA" w:eastAsia="en-US"/>
    </w:rPr>
  </w:style>
  <w:style w:type="table" w:styleId="Grilledutableau">
    <w:name w:val="Table Grid"/>
    <w:basedOn w:val="TableauNormal"/>
    <w:uiPriority w:val="99"/>
    <w:rsid w:val="001120E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1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120E9"/>
    <w:rPr>
      <w:rFonts w:ascii="Tahoma" w:hAnsi="Tahoma" w:cs="Tahoma"/>
      <w:iCs/>
      <w:sz w:val="16"/>
      <w:szCs w:val="16"/>
      <w:lang w:val="fr-CA"/>
    </w:rPr>
  </w:style>
  <w:style w:type="table" w:styleId="Listeclaire-Accent2">
    <w:name w:val="Light List Accent 2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steclaire-Accent3">
    <w:name w:val="Light List Accent 3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6969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</w:style>
  <w:style w:type="table" w:styleId="Listeclaire-Accent5">
    <w:name w:val="Light List Accent 5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Listeclaire-Accent4">
    <w:name w:val="Light List Accent 4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808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</w:style>
  <w:style w:type="table" w:customStyle="1" w:styleId="Grilleclaire1">
    <w:name w:val="Grille claire1"/>
    <w:uiPriority w:val="99"/>
    <w:rsid w:val="003F3010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</w:style>
  <w:style w:type="table" w:styleId="Grilleclaire-Accent6">
    <w:name w:val="Light Grid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blStylePr w:type="band1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</w:style>
  <w:style w:type="table" w:customStyle="1" w:styleId="Tramemoyenne11">
    <w:name w:val="Trame moyenne 11"/>
    <w:uiPriority w:val="99"/>
    <w:rsid w:val="00FA451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4">
    <w:name w:val="Medium Grid 3 Accent 4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FDF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</w:style>
  <w:style w:type="table" w:styleId="Grillemoyenne3-Accent6">
    <w:name w:val="Medium Grid 3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3D3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</w:style>
  <w:style w:type="table" w:styleId="Grillemoyenne1-Accent3">
    <w:name w:val="Medium Grid 1 Accent 3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</w:tblPr>
    <w:tcPr>
      <w:shd w:val="clear" w:color="auto" w:fill="E5E5E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0B0B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ACACA"/>
      </w:tcPr>
    </w:tblStylePr>
    <w:tblStylePr w:type="band1Horz">
      <w:rPr>
        <w:rFonts w:cs="Times New Roman"/>
      </w:rPr>
      <w:tblPr/>
      <w:tcPr>
        <w:shd w:val="clear" w:color="auto" w:fill="CACACA"/>
      </w:tcPr>
    </w:tblStylePr>
  </w:style>
  <w:style w:type="paragraph" w:customStyle="1" w:styleId="Sous-titreordinaire">
    <w:name w:val="Sous-titre ordinaire"/>
    <w:basedOn w:val="Titre2"/>
    <w:link w:val="Sous-titreordinaireCar"/>
    <w:uiPriority w:val="99"/>
    <w:rsid w:val="00FA4514"/>
    <w:pPr>
      <w:numPr>
        <w:ilvl w:val="0"/>
        <w:numId w:val="0"/>
      </w:numPr>
      <w:shd w:val="clear" w:color="auto" w:fill="EFEFEF"/>
      <w:jc w:val="both"/>
    </w:pPr>
  </w:style>
  <w:style w:type="character" w:customStyle="1" w:styleId="Sous-titreordinaireCar">
    <w:name w:val="Sous-titre ordinaire Car"/>
    <w:link w:val="Sous-titreordinaire"/>
    <w:uiPriority w:val="99"/>
    <w:locked/>
    <w:rsid w:val="00FA4514"/>
    <w:rPr>
      <w:rFonts w:ascii="Calibri" w:hAnsi="Calibri"/>
      <w:b/>
      <w:bCs/>
      <w:iCs/>
      <w:color w:val="000000"/>
      <w:sz w:val="24"/>
      <w:shd w:val="clear" w:color="auto" w:fill="EFEFEF"/>
      <w:lang w:val="fr-CA" w:eastAsia="en-US"/>
    </w:rPr>
  </w:style>
  <w:style w:type="table" w:customStyle="1" w:styleId="Grilleclaire2">
    <w:name w:val="Grille claire2"/>
    <w:basedOn w:val="TableauNormal"/>
    <w:uiPriority w:val="99"/>
    <w:rsid w:val="003F30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rameclaire-Accent3">
    <w:name w:val="Light Shading Accent 3"/>
    <w:basedOn w:val="TableauNormal"/>
    <w:uiPriority w:val="99"/>
    <w:rsid w:val="003F3010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Trameclaire-Accent1">
    <w:name w:val="Light Shading Accent 1"/>
    <w:basedOn w:val="TableauNormal"/>
    <w:uiPriority w:val="60"/>
    <w:rsid w:val="007341C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claire-Accent3">
    <w:name w:val="Light Grid Accent 3"/>
    <w:basedOn w:val="TableauNormal"/>
    <w:uiPriority w:val="62"/>
    <w:rsid w:val="006456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Lienhypertexte">
    <w:name w:val="Hyperlink"/>
    <w:uiPriority w:val="99"/>
    <w:unhideWhenUsed/>
    <w:rsid w:val="009F66D8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48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Bo&#238;te%20&#224;%20cossins\420-216\Labs%20(new)\Laborat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</Template>
  <TotalTime>4449</TotalTime>
  <Pages>1</Pages>
  <Words>1261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Pilon, Alain</dc:creator>
  <cp:keywords/>
  <dc:description/>
  <cp:lastModifiedBy>Raphael Dore</cp:lastModifiedBy>
  <cp:revision>551</cp:revision>
  <dcterms:created xsi:type="dcterms:W3CDTF">2008-09-27T20:18:00Z</dcterms:created>
  <dcterms:modified xsi:type="dcterms:W3CDTF">2022-11-23T13:39:00Z</dcterms:modified>
</cp:coreProperties>
</file>